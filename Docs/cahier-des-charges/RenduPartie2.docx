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899D5" w14:textId="5CC4A439" w:rsidR="00493E48" w:rsidRPr="00D30C65" w:rsidRDefault="00493E4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1C179D66" w14:textId="77777777" w:rsidR="00D11D98" w:rsidRPr="00D30C65" w:rsidRDefault="00D11D9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197222B0" w14:textId="77777777" w:rsidR="00D11D98" w:rsidRPr="00D30C65" w:rsidRDefault="00D11D9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76B3FAF9" w14:textId="24A4CCCA" w:rsidR="00D11D98" w:rsidRPr="00D30C65" w:rsidRDefault="00D11D9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0E9B8ECC" w14:textId="77777777" w:rsidR="00D11D98" w:rsidRPr="00D30C65" w:rsidRDefault="00D11D9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26686E4E" w14:textId="77777777" w:rsidR="00D11D98" w:rsidRPr="00D30C65" w:rsidRDefault="00D11D9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6A076305" w14:textId="77777777" w:rsidR="00D11D98" w:rsidRPr="00D30C65" w:rsidRDefault="00D11D9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082436FA" w14:textId="77777777" w:rsidR="00D11D98" w:rsidRPr="00D30C65" w:rsidRDefault="00D11D9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591EDA2D" w14:textId="77777777" w:rsidR="00D11D98" w:rsidRPr="00D30C65" w:rsidRDefault="00D11D9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424EC9B1" w14:textId="77777777" w:rsidR="00D11D98" w:rsidRPr="00D30C65" w:rsidRDefault="00D11D9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031D1987" w14:textId="77777777" w:rsidR="00D11D98" w:rsidRPr="00D30C65" w:rsidRDefault="00D11D9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6EB5CB9B" w14:textId="62899C0D" w:rsidR="00D11D98" w:rsidRPr="00D30C65" w:rsidRDefault="00D11D9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71473F56" w14:textId="77777777" w:rsidR="00D11D98" w:rsidRPr="00D30C65" w:rsidRDefault="00D11D9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543B114C" w14:textId="77777777" w:rsidR="00D11D98" w:rsidRPr="00D30C65" w:rsidRDefault="00D11D9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574A4EED" w14:textId="1791806E" w:rsidR="001D588D" w:rsidRPr="00D30C65" w:rsidRDefault="001D588D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53F25678" w14:textId="77777777" w:rsidR="00493E48" w:rsidRPr="00D30C65" w:rsidRDefault="00493E4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12EC2E7C" w14:textId="77777777" w:rsidR="00493E48" w:rsidRPr="00D30C65" w:rsidRDefault="00493E48" w:rsidP="00056B35">
      <w:pPr>
        <w:tabs>
          <w:tab w:val="left" w:pos="0"/>
        </w:tabs>
        <w:jc w:val="center"/>
        <w:rPr>
          <w:rFonts w:ascii="Karla" w:hAnsi="Karla" w:cs="Arial"/>
        </w:rPr>
      </w:pPr>
    </w:p>
    <w:p w14:paraId="09C00C50" w14:textId="77777777" w:rsidR="00493E48" w:rsidRPr="00D30C65" w:rsidRDefault="00493E48" w:rsidP="00056B35">
      <w:pPr>
        <w:tabs>
          <w:tab w:val="left" w:pos="0"/>
        </w:tabs>
        <w:rPr>
          <w:rFonts w:ascii="Karla" w:hAnsi="Karla" w:cs="Arial"/>
        </w:rPr>
      </w:pPr>
    </w:p>
    <w:p w14:paraId="27A5148F" w14:textId="77777777" w:rsidR="00493E48" w:rsidRPr="00D30C65" w:rsidRDefault="00493E48" w:rsidP="00056B35">
      <w:pPr>
        <w:tabs>
          <w:tab w:val="left" w:pos="0"/>
        </w:tabs>
        <w:rPr>
          <w:rFonts w:ascii="Karla" w:hAnsi="Karla" w:cs="Arial"/>
        </w:rPr>
      </w:pPr>
    </w:p>
    <w:p w14:paraId="03126DF9" w14:textId="77777777" w:rsidR="00493E48" w:rsidRPr="00D30C65" w:rsidRDefault="00493E48" w:rsidP="00056B35">
      <w:pPr>
        <w:tabs>
          <w:tab w:val="left" w:pos="0"/>
        </w:tabs>
        <w:rPr>
          <w:rFonts w:ascii="Karla" w:hAnsi="Karla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493E48" w:rsidRPr="00D30C65" w14:paraId="3CD5CFFF" w14:textId="77777777" w:rsidTr="057BDEDD">
        <w:trPr>
          <w:jc w:val="center"/>
        </w:trPr>
        <w:tc>
          <w:tcPr>
            <w:tcW w:w="9210" w:type="dxa"/>
          </w:tcPr>
          <w:p w14:paraId="75118986" w14:textId="611B9ECF" w:rsidR="00493E48" w:rsidRPr="00D30C65" w:rsidRDefault="00B35BCB" w:rsidP="00056B35">
            <w:pPr>
              <w:tabs>
                <w:tab w:val="left" w:pos="0"/>
              </w:tabs>
              <w:spacing w:line="259" w:lineRule="auto"/>
              <w:jc w:val="center"/>
              <w:rPr>
                <w:rFonts w:ascii="Karla" w:hAnsi="Karla" w:cs="Arial"/>
                <w:sz w:val="56"/>
                <w:szCs w:val="56"/>
              </w:rPr>
            </w:pPr>
            <w:r w:rsidRPr="00D30C65">
              <w:rPr>
                <w:rFonts w:ascii="Karla" w:hAnsi="Karla" w:cs="Arial"/>
                <w:sz w:val="56"/>
                <w:szCs w:val="56"/>
              </w:rPr>
              <w:t>CESI ZEN</w:t>
            </w:r>
          </w:p>
        </w:tc>
      </w:tr>
      <w:tr w:rsidR="00493E48" w:rsidRPr="00D30C65" w14:paraId="3C6A3FBF" w14:textId="77777777" w:rsidTr="057BDEDD">
        <w:trPr>
          <w:jc w:val="center"/>
        </w:trPr>
        <w:tc>
          <w:tcPr>
            <w:tcW w:w="9210" w:type="dxa"/>
          </w:tcPr>
          <w:p w14:paraId="71992CD8" w14:textId="77777777" w:rsidR="00493E48" w:rsidRPr="00D30C65" w:rsidRDefault="00493E48" w:rsidP="00056B35">
            <w:pPr>
              <w:tabs>
                <w:tab w:val="left" w:pos="0"/>
              </w:tabs>
              <w:jc w:val="center"/>
              <w:rPr>
                <w:rFonts w:ascii="Karla" w:hAnsi="Karla" w:cs="Arial"/>
                <w:b/>
                <w:sz w:val="52"/>
                <w:szCs w:val="52"/>
              </w:rPr>
            </w:pPr>
          </w:p>
          <w:p w14:paraId="1C5A580D" w14:textId="739906BC" w:rsidR="00493E48" w:rsidRPr="00D30C65" w:rsidRDefault="009A2347" w:rsidP="00056B35">
            <w:pPr>
              <w:tabs>
                <w:tab w:val="left" w:pos="0"/>
              </w:tabs>
              <w:jc w:val="center"/>
              <w:rPr>
                <w:rFonts w:ascii="Karla" w:hAnsi="Karla" w:cs="Arial"/>
                <w:b/>
                <w:sz w:val="52"/>
                <w:szCs w:val="52"/>
              </w:rPr>
            </w:pPr>
            <w:r w:rsidRPr="00D30C65">
              <w:rPr>
                <w:rFonts w:ascii="Karla" w:hAnsi="Karla" w:cs="Arial"/>
                <w:b/>
                <w:sz w:val="52"/>
                <w:szCs w:val="52"/>
              </w:rPr>
              <w:t>Cahier des Charges</w:t>
            </w:r>
          </w:p>
          <w:p w14:paraId="50F0AEAF" w14:textId="77777777" w:rsidR="00493E48" w:rsidRPr="00D30C65" w:rsidRDefault="00493E48" w:rsidP="00056B35">
            <w:pPr>
              <w:tabs>
                <w:tab w:val="left" w:pos="0"/>
              </w:tabs>
              <w:jc w:val="center"/>
              <w:rPr>
                <w:rFonts w:ascii="Karla" w:hAnsi="Karla" w:cs="Arial"/>
                <w:sz w:val="52"/>
              </w:rPr>
            </w:pPr>
          </w:p>
        </w:tc>
      </w:tr>
      <w:tr w:rsidR="00493E48" w:rsidRPr="00D30C65" w14:paraId="04777FAD" w14:textId="77777777" w:rsidTr="057BDEDD">
        <w:trPr>
          <w:trHeight w:val="567"/>
          <w:jc w:val="center"/>
        </w:trPr>
        <w:tc>
          <w:tcPr>
            <w:tcW w:w="9210" w:type="dxa"/>
            <w:vAlign w:val="center"/>
          </w:tcPr>
          <w:p w14:paraId="2E300D35" w14:textId="3371963B" w:rsidR="00493E48" w:rsidRPr="00D30C65" w:rsidRDefault="00493E48" w:rsidP="00056B35">
            <w:pPr>
              <w:tabs>
                <w:tab w:val="left" w:pos="0"/>
              </w:tabs>
              <w:jc w:val="left"/>
              <w:rPr>
                <w:rFonts w:ascii="Karla" w:hAnsi="Karla" w:cs="Arial"/>
                <w:b/>
              </w:rPr>
            </w:pPr>
            <w:r w:rsidRPr="00D30C65">
              <w:rPr>
                <w:rFonts w:ascii="Karla" w:hAnsi="Karla" w:cs="Arial"/>
                <w:b/>
              </w:rPr>
              <w:t xml:space="preserve">Référence : </w:t>
            </w:r>
            <w:r w:rsidR="00662CEB" w:rsidRPr="00D30C65">
              <w:rPr>
                <w:rFonts w:ascii="Karla" w:hAnsi="Karla" w:cs="Arial"/>
                <w:b/>
              </w:rPr>
              <w:t>INFCDAAL1</w:t>
            </w:r>
          </w:p>
        </w:tc>
      </w:tr>
      <w:tr w:rsidR="00493E48" w:rsidRPr="00D30C65" w14:paraId="2FDE942B" w14:textId="77777777" w:rsidTr="057BDEDD">
        <w:trPr>
          <w:trHeight w:val="567"/>
          <w:jc w:val="center"/>
        </w:trPr>
        <w:tc>
          <w:tcPr>
            <w:tcW w:w="9210" w:type="dxa"/>
            <w:vAlign w:val="center"/>
          </w:tcPr>
          <w:p w14:paraId="7769C605" w14:textId="44904EA1" w:rsidR="00493E48" w:rsidRPr="00D30C65" w:rsidRDefault="00493E48" w:rsidP="00056B35">
            <w:pPr>
              <w:tabs>
                <w:tab w:val="left" w:pos="0"/>
              </w:tabs>
              <w:jc w:val="left"/>
              <w:rPr>
                <w:rFonts w:ascii="Karla" w:hAnsi="Karla" w:cs="Arial"/>
                <w:lang w:val="en-US"/>
              </w:rPr>
            </w:pPr>
            <w:r w:rsidRPr="00D30C65">
              <w:rPr>
                <w:rFonts w:ascii="Karla" w:hAnsi="Karla" w:cs="Arial"/>
                <w:b/>
                <w:lang w:val="en-US"/>
              </w:rPr>
              <w:t>Auteur</w:t>
            </w:r>
            <w:r w:rsidR="289A6D8A" w:rsidRPr="00D30C65">
              <w:rPr>
                <w:rFonts w:ascii="Karla" w:hAnsi="Karla" w:cs="Arial"/>
                <w:b/>
                <w:lang w:val="en-US"/>
              </w:rPr>
              <w:t>:</w:t>
            </w:r>
            <w:r w:rsidRPr="00D30C65">
              <w:rPr>
                <w:rFonts w:ascii="Karla" w:hAnsi="Karla" w:cs="Arial"/>
                <w:lang w:val="en-US"/>
              </w:rPr>
              <w:t xml:space="preserve"> </w:t>
            </w:r>
            <w:r w:rsidR="7345029E" w:rsidRPr="00D30C65">
              <w:rPr>
                <w:rFonts w:ascii="Karla" w:hAnsi="Karla" w:cs="Arial"/>
                <w:lang w:val="en-US"/>
              </w:rPr>
              <w:t>Bassignot Alexis</w:t>
            </w:r>
          </w:p>
        </w:tc>
      </w:tr>
      <w:tr w:rsidR="00493E48" w:rsidRPr="00D30C65" w14:paraId="2400EB44" w14:textId="77777777" w:rsidTr="057BDEDD">
        <w:trPr>
          <w:trHeight w:val="567"/>
          <w:jc w:val="center"/>
        </w:trPr>
        <w:tc>
          <w:tcPr>
            <w:tcW w:w="9210" w:type="dxa"/>
            <w:vAlign w:val="center"/>
          </w:tcPr>
          <w:p w14:paraId="08E71442" w14:textId="561E9030" w:rsidR="00493E48" w:rsidRPr="00D30C65" w:rsidRDefault="00493E48" w:rsidP="00056B35">
            <w:pPr>
              <w:tabs>
                <w:tab w:val="left" w:pos="0"/>
              </w:tabs>
              <w:jc w:val="left"/>
              <w:rPr>
                <w:rFonts w:ascii="Karla" w:hAnsi="Karla" w:cs="Arial"/>
              </w:rPr>
            </w:pPr>
            <w:r w:rsidRPr="00D30C65">
              <w:rPr>
                <w:rFonts w:ascii="Karla" w:hAnsi="Karla" w:cs="Arial"/>
                <w:b/>
              </w:rPr>
              <w:t>Destinataire(s) :</w:t>
            </w:r>
            <w:r w:rsidRPr="00D30C65">
              <w:rPr>
                <w:rFonts w:ascii="Karla" w:hAnsi="Karla" w:cs="Arial"/>
              </w:rPr>
              <w:t xml:space="preserve"> </w:t>
            </w:r>
            <w:r w:rsidR="003D74B7" w:rsidRPr="00D30C65">
              <w:rPr>
                <w:rFonts w:ascii="Karla" w:hAnsi="Karla" w:cs="Arial"/>
              </w:rPr>
              <w:t>ministère</w:t>
            </w:r>
            <w:r w:rsidR="0071277F" w:rsidRPr="00D30C65">
              <w:rPr>
                <w:rFonts w:ascii="Karla" w:hAnsi="Karla" w:cs="Arial"/>
              </w:rPr>
              <w:t xml:space="preserve"> d</w:t>
            </w:r>
            <w:r w:rsidR="00523A67" w:rsidRPr="00D30C65">
              <w:rPr>
                <w:rFonts w:ascii="Karla" w:hAnsi="Karla" w:cs="Arial"/>
              </w:rPr>
              <w:t xml:space="preserve">e </w:t>
            </w:r>
            <w:r w:rsidR="0071277F" w:rsidRPr="00D30C65">
              <w:rPr>
                <w:rFonts w:ascii="Karla" w:hAnsi="Karla" w:cs="Arial"/>
              </w:rPr>
              <w:t xml:space="preserve">la </w:t>
            </w:r>
            <w:r w:rsidR="00523A67" w:rsidRPr="00D30C65">
              <w:rPr>
                <w:rFonts w:ascii="Karla" w:hAnsi="Karla" w:cs="Arial"/>
              </w:rPr>
              <w:t>S</w:t>
            </w:r>
            <w:r w:rsidR="0071277F" w:rsidRPr="00D30C65">
              <w:rPr>
                <w:rFonts w:ascii="Karla" w:hAnsi="Karla" w:cs="Arial"/>
              </w:rPr>
              <w:t>anté</w:t>
            </w:r>
            <w:r w:rsidR="00523A67" w:rsidRPr="00D30C65">
              <w:rPr>
                <w:rFonts w:ascii="Karla" w:hAnsi="Karla" w:cs="Arial"/>
              </w:rPr>
              <w:t xml:space="preserve"> et de la Prévention</w:t>
            </w:r>
          </w:p>
        </w:tc>
      </w:tr>
    </w:tbl>
    <w:p w14:paraId="524E4786" w14:textId="5F4C99A6" w:rsidR="00493E48" w:rsidRPr="00D30C65" w:rsidRDefault="0039510B" w:rsidP="0039510B">
      <w:pPr>
        <w:tabs>
          <w:tab w:val="left" w:pos="0"/>
        </w:tabs>
        <w:jc w:val="center"/>
        <w:rPr>
          <w:rFonts w:ascii="Karla" w:hAnsi="Karla" w:cs="Arial"/>
        </w:rPr>
      </w:pPr>
      <w:r w:rsidRPr="00D30C65">
        <w:rPr>
          <w:rFonts w:ascii="Karla" w:hAnsi="Karla" w:cs="Arial"/>
        </w:rPr>
        <w:br/>
      </w:r>
      <w:r w:rsidRPr="00D30C65">
        <w:rPr>
          <w:rFonts w:ascii="Karla" w:hAnsi="Karla" w:cs="Arial"/>
        </w:rPr>
        <w:br/>
      </w:r>
      <w:r w:rsidRPr="00D30C65">
        <w:rPr>
          <w:rFonts w:ascii="Karla" w:hAnsi="Karla" w:cs="Arial"/>
        </w:rPr>
        <w:br/>
      </w:r>
      <w:r w:rsidRPr="00D30C65">
        <w:rPr>
          <w:rFonts w:ascii="Karla" w:hAnsi="Karla"/>
          <w:noProof/>
        </w:rPr>
        <w:drawing>
          <wp:inline distT="0" distB="0" distL="0" distR="0" wp14:anchorId="25A06799" wp14:editId="7D4C5F23">
            <wp:extent cx="2446020" cy="2446020"/>
            <wp:effectExtent l="0" t="0" r="0" b="0"/>
            <wp:docPr id="744744504" name="Image 1" descr="Une image contenant texte, jaune, Police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44504" name="Image 1" descr="Une image contenant texte, jaune, Police, logo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AC5E2" w14:textId="77777777" w:rsidR="00493E48" w:rsidRPr="00D30C65" w:rsidRDefault="00493E48" w:rsidP="00056B35">
      <w:pPr>
        <w:tabs>
          <w:tab w:val="left" w:pos="0"/>
        </w:tabs>
        <w:rPr>
          <w:rFonts w:ascii="Karla" w:hAnsi="Karla" w:cs="Arial"/>
        </w:rPr>
      </w:pPr>
    </w:p>
    <w:p w14:paraId="3E263FA6" w14:textId="77777777" w:rsidR="00493E48" w:rsidRPr="00D30C65" w:rsidRDefault="00493E48" w:rsidP="00056B35">
      <w:pPr>
        <w:tabs>
          <w:tab w:val="left" w:pos="0"/>
        </w:tabs>
        <w:jc w:val="left"/>
        <w:rPr>
          <w:rFonts w:ascii="Karla" w:hAnsi="Karla" w:cs="Arial"/>
          <w:color w:val="FF6600"/>
        </w:rPr>
      </w:pPr>
      <w:r w:rsidRPr="00D30C65">
        <w:rPr>
          <w:rFonts w:ascii="Karla" w:hAnsi="Karla" w:cs="Arial"/>
        </w:rPr>
        <w:br w:type="page"/>
      </w:r>
      <w:r w:rsidRPr="00D30C65">
        <w:rPr>
          <w:rFonts w:ascii="Karla" w:hAnsi="Karla" w:cs="Arial"/>
        </w:rPr>
        <w:lastRenderedPageBreak/>
        <w:t xml:space="preserve">Participants à ce </w:t>
      </w:r>
      <w:r w:rsidR="00594AAC" w:rsidRPr="00D30C65">
        <w:rPr>
          <w:rFonts w:ascii="Karla" w:hAnsi="Karla" w:cs="Arial"/>
        </w:rPr>
        <w:t>document :</w:t>
      </w:r>
      <w:r w:rsidRPr="00D30C65">
        <w:rPr>
          <w:rFonts w:ascii="Karla" w:hAnsi="Karla" w:cs="Arial"/>
        </w:rPr>
        <w:t xml:space="preserve"> </w:t>
      </w:r>
    </w:p>
    <w:p w14:paraId="5C64A742" w14:textId="77777777" w:rsidR="00493E48" w:rsidRPr="00D30C65" w:rsidRDefault="00493E48" w:rsidP="00056B35">
      <w:pPr>
        <w:pStyle w:val="Normalcondens"/>
        <w:tabs>
          <w:tab w:val="left" w:pos="0"/>
        </w:tabs>
        <w:rPr>
          <w:rFonts w:ascii="Karla" w:hAnsi="Karla" w:cs="Arial"/>
          <w:szCs w:val="24"/>
        </w:rPr>
      </w:pPr>
    </w:p>
    <w:tbl>
      <w:tblPr>
        <w:tblW w:w="9434" w:type="dxa"/>
        <w:jc w:val="center"/>
        <w:tblLayout w:type="fixed"/>
        <w:tblLook w:val="0000" w:firstRow="0" w:lastRow="0" w:firstColumn="0" w:lastColumn="0" w:noHBand="0" w:noVBand="0"/>
      </w:tblPr>
      <w:tblGrid>
        <w:gridCol w:w="1575"/>
        <w:gridCol w:w="1575"/>
        <w:gridCol w:w="2205"/>
        <w:gridCol w:w="1807"/>
        <w:gridCol w:w="2272"/>
      </w:tblGrid>
      <w:tr w:rsidR="009C2321" w:rsidRPr="00D30C65" w14:paraId="797EC5B5" w14:textId="77777777">
        <w:trPr>
          <w:trHeight w:val="345"/>
          <w:jc w:val="center"/>
        </w:trPr>
        <w:tc>
          <w:tcPr>
            <w:tcW w:w="157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C7174A8" w14:textId="067195B0" w:rsidR="00493E48" w:rsidRPr="00D30C65" w:rsidRDefault="10C96248" w:rsidP="00056B35">
            <w:pPr>
              <w:tabs>
                <w:tab w:val="left" w:pos="0"/>
              </w:tabs>
              <w:spacing w:line="259" w:lineRule="auto"/>
              <w:jc w:val="center"/>
              <w:rPr>
                <w:rFonts w:ascii="Karla" w:hAnsi="Karla" w:cs="Arial"/>
                <w:b/>
                <w:color w:val="000000"/>
              </w:rPr>
            </w:pPr>
            <w:r w:rsidRPr="00D30C65">
              <w:rPr>
                <w:rFonts w:ascii="Karla" w:hAnsi="Karla" w:cs="Arial"/>
                <w:b/>
                <w:color w:val="000000"/>
              </w:rPr>
              <w:t>Nom de la personne</w:t>
            </w:r>
          </w:p>
        </w:tc>
        <w:tc>
          <w:tcPr>
            <w:tcW w:w="1575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795172A" w14:textId="0F1D919D" w:rsidR="00493E48" w:rsidRPr="00D30C65" w:rsidRDefault="7D56E369" w:rsidP="00056B35">
            <w:pPr>
              <w:tabs>
                <w:tab w:val="left" w:pos="0"/>
              </w:tabs>
              <w:spacing w:line="259" w:lineRule="auto"/>
              <w:jc w:val="center"/>
              <w:rPr>
                <w:rFonts w:ascii="Karla" w:hAnsi="Karla" w:cs="Arial"/>
                <w:b/>
                <w:color w:val="000000"/>
              </w:rPr>
            </w:pPr>
            <w:r w:rsidRPr="00D30C65">
              <w:rPr>
                <w:rFonts w:ascii="Karla" w:hAnsi="Karla" w:cs="Arial"/>
                <w:b/>
                <w:color w:val="000000"/>
              </w:rPr>
              <w:t>Trigramm</w:t>
            </w:r>
            <w:r w:rsidR="175512F1" w:rsidRPr="00D30C65">
              <w:rPr>
                <w:rFonts w:ascii="Karla" w:hAnsi="Karla" w:cs="Arial"/>
                <w:b/>
                <w:color w:val="000000"/>
              </w:rPr>
              <w:t>e</w:t>
            </w:r>
          </w:p>
        </w:tc>
        <w:tc>
          <w:tcPr>
            <w:tcW w:w="2205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3DA680B2" w14:textId="77777777" w:rsidR="00493E48" w:rsidRPr="00D30C65" w:rsidRDefault="00493E48" w:rsidP="00056B35">
            <w:pPr>
              <w:tabs>
                <w:tab w:val="left" w:pos="0"/>
              </w:tabs>
              <w:spacing w:line="259" w:lineRule="auto"/>
              <w:jc w:val="center"/>
              <w:rPr>
                <w:rFonts w:ascii="Karla" w:hAnsi="Karla" w:cs="Arial"/>
                <w:b/>
                <w:color w:val="000000"/>
              </w:rPr>
            </w:pPr>
            <w:r w:rsidRPr="00D30C65">
              <w:rPr>
                <w:rFonts w:ascii="Karla" w:hAnsi="Karla" w:cs="Arial"/>
                <w:b/>
                <w:color w:val="000000"/>
              </w:rPr>
              <w:t>Fonction</w:t>
            </w:r>
          </w:p>
        </w:tc>
        <w:tc>
          <w:tcPr>
            <w:tcW w:w="1807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37A40FB8" w14:textId="77777777" w:rsidR="00493E48" w:rsidRPr="00D30C65" w:rsidRDefault="00493E48" w:rsidP="00056B35">
            <w:pPr>
              <w:tabs>
                <w:tab w:val="left" w:pos="0"/>
              </w:tabs>
              <w:spacing w:line="259" w:lineRule="auto"/>
              <w:jc w:val="center"/>
              <w:rPr>
                <w:rFonts w:ascii="Karla" w:hAnsi="Karla" w:cs="Arial"/>
                <w:b/>
                <w:color w:val="000000"/>
              </w:rPr>
            </w:pPr>
            <w:r w:rsidRPr="00D30C65">
              <w:rPr>
                <w:rFonts w:ascii="Karla" w:hAnsi="Karla" w:cs="Arial"/>
                <w:b/>
                <w:color w:val="000000"/>
              </w:rPr>
              <w:t>Rôle</w:t>
            </w:r>
          </w:p>
        </w:tc>
        <w:tc>
          <w:tcPr>
            <w:tcW w:w="2272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2BFBE4A1" w14:textId="77777777" w:rsidR="00493E48" w:rsidRPr="00D30C65" w:rsidRDefault="00493E48" w:rsidP="00056B35">
            <w:pPr>
              <w:tabs>
                <w:tab w:val="left" w:pos="0"/>
              </w:tabs>
              <w:spacing w:line="259" w:lineRule="auto"/>
              <w:jc w:val="center"/>
              <w:rPr>
                <w:rFonts w:ascii="Karla" w:hAnsi="Karla" w:cs="Arial"/>
                <w:b/>
                <w:color w:val="000000"/>
              </w:rPr>
            </w:pPr>
            <w:r w:rsidRPr="00D30C65">
              <w:rPr>
                <w:rFonts w:ascii="Karla" w:hAnsi="Karla" w:cs="Arial"/>
                <w:b/>
                <w:color w:val="000000"/>
              </w:rPr>
              <w:t>Email</w:t>
            </w:r>
          </w:p>
        </w:tc>
      </w:tr>
      <w:tr w:rsidR="000C6EA3" w:rsidRPr="00D30C65" w14:paraId="1613C903" w14:textId="77777777">
        <w:trPr>
          <w:trHeight w:val="540"/>
          <w:jc w:val="center"/>
        </w:trPr>
        <w:tc>
          <w:tcPr>
            <w:tcW w:w="1575" w:type="dxa"/>
            <w:tcBorders>
              <w:top w:val="single" w:sz="2" w:space="0" w:color="808080"/>
              <w:bottom w:val="single" w:sz="2" w:space="0" w:color="808080"/>
            </w:tcBorders>
            <w:vAlign w:val="center"/>
          </w:tcPr>
          <w:p w14:paraId="215E9B0C" w14:textId="08AF80F9" w:rsidR="000C6EA3" w:rsidRPr="00D30C65" w:rsidRDefault="6D016C90" w:rsidP="00056B35">
            <w:pPr>
              <w:tabs>
                <w:tab w:val="left" w:pos="0"/>
              </w:tabs>
              <w:spacing w:line="259" w:lineRule="auto"/>
              <w:jc w:val="left"/>
              <w:rPr>
                <w:rFonts w:ascii="Karla" w:hAnsi="Karla" w:cs="Arial"/>
                <w:sz w:val="16"/>
                <w:szCs w:val="16"/>
              </w:rPr>
            </w:pPr>
            <w:r w:rsidRPr="00D30C65">
              <w:rPr>
                <w:rFonts w:ascii="Karla" w:hAnsi="Karla" w:cs="Arial"/>
                <w:sz w:val="16"/>
                <w:szCs w:val="16"/>
              </w:rPr>
              <w:t>Bassignot</w:t>
            </w:r>
          </w:p>
        </w:tc>
        <w:tc>
          <w:tcPr>
            <w:tcW w:w="1575" w:type="dxa"/>
            <w:tcBorders>
              <w:top w:val="single" w:sz="2" w:space="0" w:color="808080"/>
              <w:bottom w:val="single" w:sz="2" w:space="0" w:color="808080"/>
            </w:tcBorders>
            <w:vAlign w:val="center"/>
          </w:tcPr>
          <w:p w14:paraId="456EECCE" w14:textId="786E6A34" w:rsidR="000C6EA3" w:rsidRPr="00D30C65" w:rsidRDefault="5740C703" w:rsidP="00056B35">
            <w:pPr>
              <w:tabs>
                <w:tab w:val="left" w:pos="0"/>
              </w:tabs>
              <w:spacing w:line="259" w:lineRule="auto"/>
              <w:jc w:val="center"/>
              <w:rPr>
                <w:rFonts w:ascii="Karla" w:hAnsi="Karla"/>
              </w:rPr>
            </w:pPr>
            <w:r w:rsidRPr="00D30C65">
              <w:rPr>
                <w:rFonts w:ascii="Karla" w:hAnsi="Karla" w:cs="Arial"/>
                <w:sz w:val="16"/>
                <w:szCs w:val="16"/>
              </w:rPr>
              <w:t>ABA</w:t>
            </w:r>
          </w:p>
        </w:tc>
        <w:tc>
          <w:tcPr>
            <w:tcW w:w="2205" w:type="dxa"/>
            <w:tcBorders>
              <w:top w:val="single" w:sz="2" w:space="0" w:color="808080"/>
              <w:bottom w:val="single" w:sz="2" w:space="0" w:color="808080"/>
            </w:tcBorders>
            <w:vAlign w:val="center"/>
          </w:tcPr>
          <w:p w14:paraId="4B7F85AF" w14:textId="38F48FDD" w:rsidR="000C6EA3" w:rsidRPr="00D30C65" w:rsidRDefault="713C3FBD" w:rsidP="00056B35">
            <w:pPr>
              <w:tabs>
                <w:tab w:val="left" w:pos="0"/>
              </w:tabs>
              <w:jc w:val="center"/>
              <w:rPr>
                <w:rFonts w:ascii="Karla" w:hAnsi="Karla" w:cs="Arial"/>
                <w:sz w:val="16"/>
                <w:szCs w:val="16"/>
              </w:rPr>
            </w:pPr>
            <w:r w:rsidRPr="00D30C65">
              <w:rPr>
                <w:rFonts w:ascii="Karla" w:hAnsi="Karla" w:cs="Arial"/>
                <w:sz w:val="16"/>
                <w:szCs w:val="16"/>
              </w:rPr>
              <w:t xml:space="preserve">Dev back </w:t>
            </w:r>
          </w:p>
        </w:tc>
        <w:tc>
          <w:tcPr>
            <w:tcW w:w="1807" w:type="dxa"/>
            <w:tcBorders>
              <w:top w:val="single" w:sz="2" w:space="0" w:color="808080"/>
              <w:bottom w:val="single" w:sz="2" w:space="0" w:color="808080"/>
            </w:tcBorders>
            <w:vAlign w:val="center"/>
          </w:tcPr>
          <w:p w14:paraId="76386529" w14:textId="0ED4F179" w:rsidR="000C6EA3" w:rsidRPr="00D30C65" w:rsidRDefault="1D175A9B" w:rsidP="00056B35">
            <w:pPr>
              <w:tabs>
                <w:tab w:val="left" w:pos="0"/>
              </w:tabs>
              <w:jc w:val="center"/>
              <w:rPr>
                <w:rFonts w:ascii="Karla" w:hAnsi="Karla" w:cs="Arial"/>
                <w:sz w:val="16"/>
                <w:szCs w:val="16"/>
              </w:rPr>
            </w:pPr>
            <w:r w:rsidRPr="00D30C65">
              <w:rPr>
                <w:rFonts w:ascii="Karla" w:hAnsi="Karla" w:cs="Arial"/>
                <w:sz w:val="16"/>
                <w:szCs w:val="16"/>
              </w:rPr>
              <w:t>Chef de projet</w:t>
            </w:r>
            <w:r w:rsidR="0CC3BE4C" w:rsidRPr="00D30C65">
              <w:rPr>
                <w:rFonts w:ascii="Karla" w:hAnsi="Karla" w:cs="Arial"/>
                <w:sz w:val="16"/>
                <w:szCs w:val="16"/>
              </w:rPr>
              <w:t xml:space="preserve"> / </w:t>
            </w:r>
            <w:r w:rsidR="00316D95" w:rsidRPr="00D30C65">
              <w:rPr>
                <w:rFonts w:ascii="Karla" w:hAnsi="Karla" w:cs="Arial"/>
                <w:sz w:val="16"/>
                <w:szCs w:val="16"/>
              </w:rPr>
              <w:t>Développeur</w:t>
            </w:r>
          </w:p>
        </w:tc>
        <w:tc>
          <w:tcPr>
            <w:tcW w:w="2272" w:type="dxa"/>
            <w:tcBorders>
              <w:top w:val="single" w:sz="2" w:space="0" w:color="808080"/>
              <w:bottom w:val="single" w:sz="2" w:space="0" w:color="808080"/>
            </w:tcBorders>
            <w:vAlign w:val="center"/>
          </w:tcPr>
          <w:p w14:paraId="6C8DC6E2" w14:textId="2D8E9B2D" w:rsidR="000C6EA3" w:rsidRPr="00D30C65" w:rsidRDefault="3A838BD9" w:rsidP="00056B35">
            <w:pPr>
              <w:tabs>
                <w:tab w:val="left" w:pos="0"/>
              </w:tabs>
              <w:jc w:val="center"/>
              <w:rPr>
                <w:rFonts w:ascii="Karla" w:hAnsi="Karla" w:cs="Arial"/>
                <w:sz w:val="16"/>
                <w:szCs w:val="16"/>
              </w:rPr>
            </w:pPr>
            <w:r w:rsidRPr="00D30C65">
              <w:rPr>
                <w:rFonts w:ascii="Karla" w:hAnsi="Karla" w:cs="Arial"/>
                <w:sz w:val="16"/>
                <w:szCs w:val="16"/>
              </w:rPr>
              <w:t>a</w:t>
            </w:r>
            <w:r w:rsidR="6B575052" w:rsidRPr="00D30C65">
              <w:rPr>
                <w:rFonts w:ascii="Karla" w:hAnsi="Karla" w:cs="Arial"/>
                <w:sz w:val="16"/>
                <w:szCs w:val="16"/>
              </w:rPr>
              <w:t>lexis.bassigno</w:t>
            </w:r>
            <w:r w:rsidR="24884C00" w:rsidRPr="00D30C65">
              <w:rPr>
                <w:rFonts w:ascii="Karla" w:hAnsi="Karla" w:cs="Arial"/>
                <w:sz w:val="16"/>
                <w:szCs w:val="16"/>
              </w:rPr>
              <w:t>t</w:t>
            </w:r>
            <w:r w:rsidR="6B575052" w:rsidRPr="00D30C65">
              <w:rPr>
                <w:rFonts w:ascii="Karla" w:hAnsi="Karla" w:cs="Arial"/>
                <w:sz w:val="16"/>
                <w:szCs w:val="16"/>
              </w:rPr>
              <w:t>@viacesi.fr</w:t>
            </w:r>
          </w:p>
        </w:tc>
      </w:tr>
    </w:tbl>
    <w:p w14:paraId="27F9B78A" w14:textId="77777777" w:rsidR="00493E48" w:rsidRPr="00D30C65" w:rsidRDefault="00493E48" w:rsidP="00056B35">
      <w:pPr>
        <w:tabs>
          <w:tab w:val="left" w:pos="0"/>
        </w:tabs>
        <w:rPr>
          <w:rFonts w:ascii="Karla" w:hAnsi="Karla" w:cs="Arial"/>
          <w:sz w:val="32"/>
          <w:szCs w:val="32"/>
        </w:rPr>
      </w:pPr>
    </w:p>
    <w:p w14:paraId="32030419" w14:textId="77777777" w:rsidR="00493E48" w:rsidRPr="00D30C65" w:rsidRDefault="00493E48" w:rsidP="00056B35">
      <w:pPr>
        <w:tabs>
          <w:tab w:val="left" w:pos="0"/>
        </w:tabs>
        <w:rPr>
          <w:rFonts w:ascii="Karla" w:hAnsi="Karla" w:cs="Arial"/>
          <w:sz w:val="32"/>
          <w:szCs w:val="32"/>
        </w:rPr>
      </w:pPr>
    </w:p>
    <w:p w14:paraId="38C0FA31" w14:textId="77777777" w:rsidR="00493E48" w:rsidRPr="00D30C65" w:rsidRDefault="00493E48" w:rsidP="00056B35">
      <w:pPr>
        <w:tabs>
          <w:tab w:val="left" w:pos="0"/>
        </w:tabs>
        <w:rPr>
          <w:rFonts w:ascii="Karla" w:hAnsi="Karla" w:cs="Arial"/>
        </w:rPr>
      </w:pPr>
      <w:r w:rsidRPr="00D30C65">
        <w:rPr>
          <w:rFonts w:ascii="Karla" w:hAnsi="Karla" w:cs="Arial"/>
        </w:rPr>
        <w:br w:type="page"/>
      </w:r>
    </w:p>
    <w:p w14:paraId="5E4AEBBC" w14:textId="77777777" w:rsidR="00493E48" w:rsidRPr="00D30C65" w:rsidRDefault="00493E48" w:rsidP="00056B35">
      <w:pPr>
        <w:tabs>
          <w:tab w:val="left" w:pos="0"/>
        </w:tabs>
        <w:rPr>
          <w:rFonts w:ascii="Karla" w:hAnsi="Karla" w:cs="Arial"/>
        </w:rPr>
      </w:pPr>
    </w:p>
    <w:p w14:paraId="7B428580" w14:textId="77777777" w:rsidR="00493E48" w:rsidRPr="00D30C65" w:rsidRDefault="00493E48" w:rsidP="00056B35">
      <w:pPr>
        <w:tabs>
          <w:tab w:val="left" w:pos="0"/>
        </w:tabs>
        <w:rPr>
          <w:rFonts w:ascii="Karla" w:hAnsi="Karla" w:cs="Arial"/>
        </w:rPr>
      </w:pPr>
    </w:p>
    <w:p w14:paraId="42088985" w14:textId="77777777" w:rsidR="00493E48" w:rsidRPr="00D30C65" w:rsidRDefault="00493E48" w:rsidP="00056B35">
      <w:pPr>
        <w:tabs>
          <w:tab w:val="left" w:pos="0"/>
        </w:tabs>
        <w:rPr>
          <w:rFonts w:ascii="Karla" w:hAnsi="Karla" w:cs="Arial"/>
        </w:rPr>
      </w:pPr>
    </w:p>
    <w:p w14:paraId="5C907D45" w14:textId="77777777" w:rsidR="00493E48" w:rsidRPr="00D30C65" w:rsidRDefault="00493E48" w:rsidP="00056B35">
      <w:pPr>
        <w:pBdr>
          <w:bottom w:val="single" w:sz="12" w:space="1" w:color="auto"/>
        </w:pBdr>
        <w:tabs>
          <w:tab w:val="left" w:pos="0"/>
        </w:tabs>
        <w:rPr>
          <w:rFonts w:ascii="Karla" w:hAnsi="Karla" w:cs="Arial"/>
          <w:sz w:val="30"/>
          <w:szCs w:val="30"/>
        </w:rPr>
      </w:pPr>
      <w:r w:rsidRPr="00D30C65">
        <w:rPr>
          <w:rFonts w:ascii="Karla" w:hAnsi="Karla" w:cs="Arial"/>
          <w:sz w:val="30"/>
          <w:szCs w:val="30"/>
        </w:rPr>
        <w:t>Sommaire</w:t>
      </w:r>
    </w:p>
    <w:p w14:paraId="2E22A49F" w14:textId="58712CF4" w:rsidR="00493E48" w:rsidRPr="00D30C65" w:rsidRDefault="00E36277" w:rsidP="00E36277">
      <w:pPr>
        <w:tabs>
          <w:tab w:val="left" w:pos="0"/>
          <w:tab w:val="left" w:pos="4260"/>
        </w:tabs>
        <w:rPr>
          <w:rFonts w:ascii="Karla" w:hAnsi="Karla" w:cs="Arial"/>
          <w:sz w:val="30"/>
          <w:szCs w:val="30"/>
        </w:rPr>
      </w:pPr>
      <w:r w:rsidRPr="00D30C65">
        <w:rPr>
          <w:rFonts w:ascii="Karla" w:hAnsi="Karla" w:cs="Arial"/>
          <w:sz w:val="30"/>
          <w:szCs w:val="30"/>
        </w:rPr>
        <w:tab/>
      </w:r>
    </w:p>
    <w:p w14:paraId="04FCFAB3" w14:textId="462099B4" w:rsidR="00E36277" w:rsidRPr="00D30C65" w:rsidRDefault="68206B4C">
      <w:pPr>
        <w:pStyle w:val="TM1"/>
        <w:tabs>
          <w:tab w:val="left" w:pos="600"/>
          <w:tab w:val="right" w:leader="dot" w:pos="9628"/>
        </w:tabs>
        <w:rPr>
          <w:rFonts w:ascii="Karla" w:eastAsiaTheme="minorEastAsia" w:hAnsi="Karla" w:cstheme="minorBidi"/>
          <w:b w:val="0"/>
          <w:caps w:val="0"/>
          <w:noProof/>
          <w:kern w:val="2"/>
          <w:sz w:val="24"/>
          <w14:ligatures w14:val="standardContextual"/>
        </w:rPr>
      </w:pPr>
      <w:r w:rsidRPr="00D30C65">
        <w:rPr>
          <w:rFonts w:ascii="Karla" w:hAnsi="Karla"/>
          <w:szCs w:val="20"/>
        </w:rPr>
        <w:fldChar w:fldCharType="begin"/>
      </w:r>
      <w:r w:rsidR="6B879ACB" w:rsidRPr="00D30C65">
        <w:rPr>
          <w:rFonts w:ascii="Karla" w:hAnsi="Karla"/>
          <w:szCs w:val="20"/>
        </w:rPr>
        <w:instrText>TOC \o "1-9" \z \u \h</w:instrText>
      </w:r>
      <w:r w:rsidRPr="00D30C65">
        <w:rPr>
          <w:rFonts w:ascii="Karla" w:hAnsi="Karla"/>
          <w:szCs w:val="20"/>
        </w:rPr>
        <w:fldChar w:fldCharType="separate"/>
      </w:r>
      <w:hyperlink w:anchor="_Toc197192446" w:history="1">
        <w:r w:rsidR="00E36277" w:rsidRPr="00D30C65">
          <w:rPr>
            <w:rStyle w:val="Lienhypertexte"/>
            <w:rFonts w:ascii="Karla" w:hAnsi="Karla"/>
            <w:noProof/>
          </w:rPr>
          <w:t>1.</w:t>
        </w:r>
        <w:r w:rsidR="00E36277" w:rsidRPr="00D30C65">
          <w:rPr>
            <w:rFonts w:ascii="Karla" w:eastAsiaTheme="minorEastAsia" w:hAnsi="Karla" w:cstheme="minorBidi"/>
            <w:b w:val="0"/>
            <w:caps w:val="0"/>
            <w:noProof/>
            <w:kern w:val="2"/>
            <w:sz w:val="24"/>
            <w14:ligatures w14:val="standardContextual"/>
          </w:rPr>
          <w:tab/>
        </w:r>
        <w:r w:rsidR="00E36277" w:rsidRPr="00D30C65">
          <w:rPr>
            <w:rStyle w:val="Lienhypertexte"/>
            <w:rFonts w:ascii="Karla" w:hAnsi="Karla"/>
            <w:noProof/>
          </w:rPr>
          <w:t>Rappel du contexte</w:t>
        </w:r>
        <w:r w:rsidR="00E36277" w:rsidRPr="00D30C65">
          <w:rPr>
            <w:rFonts w:ascii="Karla" w:hAnsi="Karla"/>
            <w:noProof/>
            <w:webHidden/>
          </w:rPr>
          <w:tab/>
        </w:r>
        <w:r w:rsidR="00E36277" w:rsidRPr="00D30C65">
          <w:rPr>
            <w:rFonts w:ascii="Karla" w:hAnsi="Karla"/>
            <w:noProof/>
            <w:webHidden/>
          </w:rPr>
          <w:fldChar w:fldCharType="begin"/>
        </w:r>
        <w:r w:rsidR="00E36277" w:rsidRPr="00D30C65">
          <w:rPr>
            <w:rFonts w:ascii="Karla" w:hAnsi="Karla"/>
            <w:noProof/>
            <w:webHidden/>
          </w:rPr>
          <w:instrText xml:space="preserve"> PAGEREF _Toc197192446 \h </w:instrText>
        </w:r>
        <w:r w:rsidR="00E36277" w:rsidRPr="00D30C65">
          <w:rPr>
            <w:rFonts w:ascii="Karla" w:hAnsi="Karla"/>
            <w:noProof/>
            <w:webHidden/>
          </w:rPr>
        </w:r>
        <w:r w:rsidR="00E36277" w:rsidRPr="00D30C65">
          <w:rPr>
            <w:rFonts w:ascii="Karla" w:hAnsi="Karla"/>
            <w:noProof/>
            <w:webHidden/>
          </w:rPr>
          <w:fldChar w:fldCharType="separate"/>
        </w:r>
        <w:r w:rsidR="00E36277" w:rsidRPr="00D30C65">
          <w:rPr>
            <w:rFonts w:ascii="Karla" w:hAnsi="Karla"/>
            <w:noProof/>
            <w:webHidden/>
          </w:rPr>
          <w:t>4</w:t>
        </w:r>
        <w:r w:rsidR="00E36277" w:rsidRPr="00D30C65">
          <w:rPr>
            <w:rFonts w:ascii="Karla" w:hAnsi="Karla"/>
            <w:noProof/>
            <w:webHidden/>
          </w:rPr>
          <w:fldChar w:fldCharType="end"/>
        </w:r>
      </w:hyperlink>
    </w:p>
    <w:p w14:paraId="782A6A2F" w14:textId="3EB26588" w:rsidR="00E36277" w:rsidRPr="00D30C65" w:rsidRDefault="00E36277">
      <w:pPr>
        <w:pStyle w:val="TM2"/>
        <w:tabs>
          <w:tab w:val="left" w:pos="8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47" w:history="1">
        <w:r w:rsidRPr="00D30C65">
          <w:rPr>
            <w:rStyle w:val="Lienhypertexte"/>
            <w:rFonts w:ascii="Karla" w:hAnsi="Karla"/>
            <w:noProof/>
          </w:rPr>
          <w:t>1.1.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Contexte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_Toc197192447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4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0E388005" w14:textId="4EF8B871" w:rsidR="00E36277" w:rsidRPr="00D30C65" w:rsidRDefault="00E36277">
      <w:pPr>
        <w:pStyle w:val="TM2"/>
        <w:tabs>
          <w:tab w:val="left" w:pos="8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48" w:history="1">
        <w:r w:rsidRPr="00D30C65">
          <w:rPr>
            <w:rStyle w:val="Lienhypertexte"/>
            <w:rFonts w:ascii="Karla" w:hAnsi="Karla"/>
            <w:noProof/>
          </w:rPr>
          <w:t>1.2.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Terminologie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_Toc197192448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4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2893E582" w14:textId="1BD77E63" w:rsidR="00E36277" w:rsidRPr="00D30C65" w:rsidRDefault="00E36277">
      <w:pPr>
        <w:pStyle w:val="TM2"/>
        <w:tabs>
          <w:tab w:val="left" w:pos="8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49" w:history="1">
        <w:r w:rsidRPr="00D30C65">
          <w:rPr>
            <w:rStyle w:val="Lienhypertexte"/>
            <w:rFonts w:ascii="Karla" w:hAnsi="Karla"/>
            <w:noProof/>
          </w:rPr>
          <w:t>1.3.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Présentation du document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_Toc197192449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5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4CD86DB7" w14:textId="03DF4112" w:rsidR="00E36277" w:rsidRPr="00D30C65" w:rsidRDefault="00E36277">
      <w:pPr>
        <w:pStyle w:val="TM1"/>
        <w:tabs>
          <w:tab w:val="left" w:pos="600"/>
          <w:tab w:val="right" w:leader="dot" w:pos="9628"/>
        </w:tabs>
        <w:rPr>
          <w:rFonts w:ascii="Karla" w:eastAsiaTheme="minorEastAsia" w:hAnsi="Karla" w:cstheme="minorBidi"/>
          <w:b w:val="0"/>
          <w:caps w:val="0"/>
          <w:noProof/>
          <w:kern w:val="2"/>
          <w:sz w:val="24"/>
          <w14:ligatures w14:val="standardContextual"/>
        </w:rPr>
      </w:pPr>
      <w:hyperlink w:anchor="_Toc197192450" w:history="1">
        <w:r w:rsidRPr="00D30C65">
          <w:rPr>
            <w:rStyle w:val="Lienhypertexte"/>
            <w:rFonts w:ascii="Karla" w:hAnsi="Karla"/>
            <w:noProof/>
          </w:rPr>
          <w:t>2.</w:t>
        </w:r>
        <w:r w:rsidRPr="00D30C65">
          <w:rPr>
            <w:rFonts w:ascii="Karla" w:eastAsiaTheme="minorEastAsia" w:hAnsi="Karla" w:cstheme="minorBidi"/>
            <w:b w:val="0"/>
            <w:caps w:val="0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Description générale des besoins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_Toc197192450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5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25F5D5E1" w14:textId="1266273A" w:rsidR="00E36277" w:rsidRPr="00D30C65" w:rsidRDefault="00E36277">
      <w:pPr>
        <w:pStyle w:val="TM2"/>
        <w:tabs>
          <w:tab w:val="left" w:pos="8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51" w:history="1">
        <w:r w:rsidRPr="00D30C65">
          <w:rPr>
            <w:rStyle w:val="Lienhypertexte"/>
            <w:rFonts w:ascii="Karla" w:hAnsi="Karla"/>
            <w:noProof/>
          </w:rPr>
          <w:t>2.1.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Rappels des enjeux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_Toc197192451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5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631AEEC1" w14:textId="27CE41EC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52" w:history="1">
        <w:r w:rsidRPr="00D30C65">
          <w:rPr>
            <w:rStyle w:val="Lienhypertexte"/>
            <w:rFonts w:ascii="Karla" w:eastAsia="Tahoma" w:hAnsi="Karla"/>
            <w:noProof/>
          </w:rPr>
          <w:t>2.1.1.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eastAsia="Tahoma" w:hAnsi="Karla"/>
            <w:noProof/>
          </w:rPr>
          <w:t>Enjeux sociaux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_Toc197192452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5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1B465009" w14:textId="5778C24D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53" w:history="1">
        <w:r w:rsidRPr="00D30C65">
          <w:rPr>
            <w:rStyle w:val="Lienhypertexte"/>
            <w:rFonts w:ascii="Karla" w:eastAsia="Tahoma" w:hAnsi="Karla"/>
            <w:noProof/>
          </w:rPr>
          <w:t>2.1.2.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eastAsia="Tahoma" w:hAnsi="Karla"/>
            <w:noProof/>
          </w:rPr>
          <w:t>Enjeux de bien-être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_Toc197192453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5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73792EA6" w14:textId="20249B3B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54" w:history="1">
        <w:r w:rsidRPr="00D30C65">
          <w:rPr>
            <w:rStyle w:val="Lienhypertexte"/>
            <w:rFonts w:ascii="Karla" w:eastAsia="Tahoma" w:hAnsi="Karla"/>
            <w:noProof/>
          </w:rPr>
          <w:t>2.1.3.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eastAsia="Tahoma" w:hAnsi="Karla"/>
            <w:noProof/>
          </w:rPr>
          <w:t>Enjeux technologiques et éthiques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_Toc197192454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6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0AFF9E27" w14:textId="737BAAEE" w:rsidR="00E36277" w:rsidRPr="00D30C65" w:rsidRDefault="00E36277">
      <w:pPr>
        <w:pStyle w:val="TM2"/>
        <w:tabs>
          <w:tab w:val="left" w:pos="8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55" w:history="1">
        <w:r w:rsidRPr="00D30C65">
          <w:rPr>
            <w:rStyle w:val="Lienhypertexte"/>
            <w:rFonts w:ascii="Karla" w:hAnsi="Karla"/>
            <w:noProof/>
          </w:rPr>
          <w:t>2.2.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Objectifs du projet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_Toc197192455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6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0B62FDC9" w14:textId="428098B6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56" w:history="1">
        <w:r w:rsidRPr="00D30C65">
          <w:rPr>
            <w:rStyle w:val="Lienhypertexte"/>
            <w:rFonts w:ascii="Karla" w:hAnsi="Karla"/>
            <w:noProof/>
          </w:rPr>
          <w:t>2.2.1.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ROI et gains escomptés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_Toc197192456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6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6FAEC3A9" w14:textId="325C7EEE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57" w:history="1">
        <w:r w:rsidRPr="00D30C65">
          <w:rPr>
            <w:rStyle w:val="Lienhypertexte"/>
            <w:rFonts w:ascii="Karla" w:hAnsi="Karla"/>
            <w:noProof/>
          </w:rPr>
          <w:t>2.2.2.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Risques en cas d’inaction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_Toc197192457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6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1E951AB7" w14:textId="10F8DD02" w:rsidR="00E36277" w:rsidRPr="00D30C65" w:rsidRDefault="00E36277">
      <w:pPr>
        <w:pStyle w:val="TM2"/>
        <w:tabs>
          <w:tab w:val="left" w:pos="8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58" w:history="1">
        <w:r w:rsidRPr="00D30C65">
          <w:rPr>
            <w:rStyle w:val="Lienhypertexte"/>
            <w:rFonts w:ascii="Karla" w:hAnsi="Karla"/>
            <w:noProof/>
          </w:rPr>
          <w:t>2.3.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Aperçu général de l’application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_Toc197192458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6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592E9CBF" w14:textId="784D4D47" w:rsidR="00E36277" w:rsidRPr="00D30C65" w:rsidRDefault="00E36277">
      <w:pPr>
        <w:pStyle w:val="TM1"/>
        <w:tabs>
          <w:tab w:val="left" w:pos="600"/>
          <w:tab w:val="right" w:leader="dot" w:pos="9628"/>
        </w:tabs>
        <w:rPr>
          <w:rFonts w:ascii="Karla" w:eastAsiaTheme="minorEastAsia" w:hAnsi="Karla" w:cstheme="minorBidi"/>
          <w:b w:val="0"/>
          <w:caps w:val="0"/>
          <w:noProof/>
          <w:kern w:val="2"/>
          <w:sz w:val="24"/>
          <w14:ligatures w14:val="standardContextual"/>
        </w:rPr>
      </w:pPr>
      <w:hyperlink w:anchor="_Toc197192459" w:history="1">
        <w:r w:rsidRPr="00D30C65">
          <w:rPr>
            <w:rStyle w:val="Lienhypertexte"/>
            <w:rFonts w:ascii="Karla" w:hAnsi="Karla"/>
            <w:noProof/>
          </w:rPr>
          <w:t>3.</w:t>
        </w:r>
        <w:r w:rsidRPr="00D30C65">
          <w:rPr>
            <w:rFonts w:ascii="Karla" w:eastAsiaTheme="minorEastAsia" w:hAnsi="Karla" w:cstheme="minorBidi"/>
            <w:b w:val="0"/>
            <w:caps w:val="0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Description DES EXIGENCES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_Toc197192459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7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6C40230D" w14:textId="0909B52D" w:rsidR="00E36277" w:rsidRPr="00D30C65" w:rsidRDefault="00E36277">
      <w:pPr>
        <w:pStyle w:val="TM2"/>
        <w:tabs>
          <w:tab w:val="left" w:pos="8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60" w:history="1">
        <w:r w:rsidRPr="00D30C65">
          <w:rPr>
            <w:rStyle w:val="Lienhypertexte"/>
            <w:rFonts w:ascii="Karla" w:hAnsi="Karla"/>
            <w:noProof/>
          </w:rPr>
          <w:t>3.1.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Exigences fonctionnelles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_Toc197192460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7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738D977D" w14:textId="3D3EB499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61" w:history="1">
        <w:r w:rsidRPr="00D30C65">
          <w:rPr>
            <w:rStyle w:val="Lienhypertexte"/>
            <w:rFonts w:ascii="Karla" w:hAnsi="Karla"/>
            <w:noProof/>
          </w:rPr>
          <w:t>3.1.1.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Diagramme de description du besoin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_Toc197192461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7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19F99AA9" w14:textId="560F30F0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62" w:history="1">
        <w:r w:rsidRPr="00D30C65">
          <w:rPr>
            <w:rStyle w:val="Lienhypertexte"/>
            <w:rFonts w:ascii="Karla" w:hAnsi="Karla"/>
            <w:noProof/>
          </w:rPr>
          <w:t>3.1.2.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Descriptif des fonctions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_Toc197192462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7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17AF0FCD" w14:textId="34D08E72" w:rsidR="00E36277" w:rsidRPr="00D30C65" w:rsidRDefault="00E36277">
      <w:pPr>
        <w:pStyle w:val="TM2"/>
        <w:tabs>
          <w:tab w:val="left" w:pos="8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63" w:history="1">
        <w:r w:rsidRPr="00D30C65">
          <w:rPr>
            <w:rStyle w:val="Lienhypertexte"/>
            <w:rFonts w:ascii="Karla" w:eastAsia="Arial" w:hAnsi="Karla"/>
            <w:noProof/>
          </w:rPr>
          <w:t>3.2.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Contraintes du projet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_Toc197192463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9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31FDED1C" w14:textId="7FF09D2A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64" w:history="1">
        <w:r w:rsidRPr="00D30C65">
          <w:rPr>
            <w:rStyle w:val="Lienhypertexte"/>
            <w:rFonts w:ascii="Karla" w:eastAsia="Arial" w:hAnsi="Karla"/>
            <w:noProof/>
          </w:rPr>
          <w:t>3.2.1.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eastAsia="Arial" w:hAnsi="Karla"/>
            <w:noProof/>
          </w:rPr>
          <w:t>Contraintes Techniques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_Toc197192464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9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757E2981" w14:textId="206E8EAA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65" w:history="1">
        <w:r w:rsidRPr="00D30C65">
          <w:rPr>
            <w:rStyle w:val="Lienhypertexte"/>
            <w:rFonts w:ascii="Karla" w:hAnsi="Karla"/>
            <w:noProof/>
          </w:rPr>
          <w:t>3.2.2.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Contraintes de sécurité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_Toc197192465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9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040B2E02" w14:textId="0D48E661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66" w:history="1">
        <w:r w:rsidRPr="00D30C65">
          <w:rPr>
            <w:rStyle w:val="Lienhypertexte"/>
            <w:rFonts w:ascii="Karla" w:eastAsia="Arial" w:hAnsi="Karla"/>
            <w:noProof/>
          </w:rPr>
          <w:t>3.2.3.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eastAsia="Arial" w:hAnsi="Karla"/>
            <w:noProof/>
          </w:rPr>
          <w:t>Contraintes Budgétaires et Délai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_Toc197192466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10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3BF0A4D2" w14:textId="2ADA6562" w:rsidR="00E36277" w:rsidRPr="00D30C65" w:rsidRDefault="00E36277">
      <w:pPr>
        <w:pStyle w:val="TM2"/>
        <w:tabs>
          <w:tab w:val="left" w:pos="8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67" w:history="1">
        <w:r w:rsidRPr="00D30C65">
          <w:rPr>
            <w:rStyle w:val="Lienhypertexte"/>
            <w:rFonts w:ascii="Karla" w:hAnsi="Karla"/>
            <w:noProof/>
          </w:rPr>
          <w:t>3.3.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Illustrations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_Toc197192467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11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19EFD892" w14:textId="1D6D6AAD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68" w:history="1">
        <w:r w:rsidRPr="00D30C65">
          <w:rPr>
            <w:rStyle w:val="Lienhypertexte"/>
            <w:rFonts w:ascii="Karla" w:hAnsi="Karla"/>
            <w:noProof/>
          </w:rPr>
          <w:t>3.3.1.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Maquette simple de la page d’accueil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_Toc197192468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11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21540912" w14:textId="5E075877" w:rsidR="00E36277" w:rsidRPr="00D30C65" w:rsidRDefault="00E36277">
      <w:pPr>
        <w:pStyle w:val="TM1"/>
        <w:tabs>
          <w:tab w:val="left" w:pos="600"/>
          <w:tab w:val="right" w:leader="dot" w:pos="9628"/>
        </w:tabs>
        <w:rPr>
          <w:rFonts w:ascii="Karla" w:eastAsiaTheme="minorEastAsia" w:hAnsi="Karla" w:cstheme="minorBidi"/>
          <w:b w:val="0"/>
          <w:caps w:val="0"/>
          <w:noProof/>
          <w:kern w:val="2"/>
          <w:sz w:val="24"/>
          <w14:ligatures w14:val="standardContextual"/>
        </w:rPr>
      </w:pPr>
      <w:hyperlink w:anchor="_Toc197192469" w:history="1">
        <w:r w:rsidRPr="00D30C65">
          <w:rPr>
            <w:rStyle w:val="Lienhypertexte"/>
            <w:rFonts w:ascii="Karla" w:hAnsi="Karla"/>
            <w:noProof/>
          </w:rPr>
          <w:t>4.</w:t>
        </w:r>
        <w:r w:rsidRPr="00D30C65">
          <w:rPr>
            <w:rFonts w:ascii="Karla" w:eastAsiaTheme="minorEastAsia" w:hAnsi="Karla" w:cstheme="minorBidi"/>
            <w:b w:val="0"/>
            <w:caps w:val="0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ARCHITECTURE Technique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_Toc197192469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12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2FECBB93" w14:textId="4704BE16" w:rsidR="00E36277" w:rsidRPr="00D30C65" w:rsidRDefault="00E36277">
      <w:pPr>
        <w:pStyle w:val="TM2"/>
        <w:tabs>
          <w:tab w:val="left" w:pos="8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70" w:history="1">
        <w:r w:rsidRPr="00D30C65">
          <w:rPr>
            <w:rStyle w:val="Lienhypertexte"/>
            <w:rFonts w:ascii="Karla" w:hAnsi="Karla"/>
            <w:noProof/>
          </w:rPr>
          <w:t>4.1.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Architecture logicielle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_Toc197192470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12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27E4CD8C" w14:textId="25D50744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71" w:history="1">
        <w:r w:rsidRPr="00D30C65">
          <w:rPr>
            <w:rStyle w:val="Lienhypertexte"/>
            <w:rFonts w:ascii="Karla" w:hAnsi="Karla"/>
            <w:noProof/>
          </w:rPr>
          <w:t>4.1.1.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Modèle d'architecture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_Toc197192471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13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0FAE30DB" w14:textId="39F54CD1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72" w:history="1">
        <w:r w:rsidRPr="00D30C65">
          <w:rPr>
            <w:rStyle w:val="Lienhypertexte"/>
            <w:rFonts w:ascii="Karla" w:hAnsi="Karla"/>
            <w:noProof/>
          </w:rPr>
          <w:t>4.1.2.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Cas d’utilisation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_Toc197192472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13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2894EF7E" w14:textId="7B94CE34" w:rsidR="00E36277" w:rsidRPr="00D30C65" w:rsidRDefault="00E36277">
      <w:pPr>
        <w:pStyle w:val="TM2"/>
        <w:tabs>
          <w:tab w:val="left" w:pos="8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73" w:history="1">
        <w:r w:rsidRPr="00D30C65">
          <w:rPr>
            <w:rStyle w:val="Lienhypertexte"/>
            <w:rFonts w:ascii="Karla" w:hAnsi="Karla"/>
            <w:noProof/>
          </w:rPr>
          <w:t>4.2.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Structure de la base de données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_Toc197192473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14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74B47582" w14:textId="557F61CC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74" w:history="1">
        <w:r w:rsidRPr="00D30C65">
          <w:rPr>
            <w:rStyle w:val="Lienhypertexte"/>
            <w:rFonts w:ascii="Karla" w:hAnsi="Karla"/>
            <w:noProof/>
          </w:rPr>
          <w:t>4.2.1.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Modèle conceptuel de donnée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_Toc197192474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14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4A0CFA08" w14:textId="7F1BDBBD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75" w:history="1">
        <w:r w:rsidRPr="00D30C65">
          <w:rPr>
            <w:rStyle w:val="Lienhypertexte"/>
            <w:rFonts w:ascii="Karla" w:hAnsi="Karla"/>
            <w:noProof/>
          </w:rPr>
          <w:t>4.2.2.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Modèle physique de donnée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_Toc197192475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15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6EE0DDD8" w14:textId="53BE267F" w:rsidR="00E36277" w:rsidRPr="00D30C65" w:rsidRDefault="00E36277">
      <w:pPr>
        <w:pStyle w:val="TM3"/>
        <w:tabs>
          <w:tab w:val="left" w:pos="12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76" w:history="1">
        <w:r w:rsidRPr="00D30C65">
          <w:rPr>
            <w:rStyle w:val="Lienhypertexte"/>
            <w:rFonts w:ascii="Karla" w:hAnsi="Karla"/>
            <w:noProof/>
          </w:rPr>
          <w:t>4.2.3.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Diagrammes de séquence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_Toc197192476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16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43AB989C" w14:textId="1B3707C2" w:rsidR="00E36277" w:rsidRPr="00D30C65" w:rsidRDefault="00E36277">
      <w:pPr>
        <w:pStyle w:val="TM3"/>
        <w:tabs>
          <w:tab w:val="left" w:pos="14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77" w:history="1">
        <w:r w:rsidRPr="00D30C65">
          <w:rPr>
            <w:rStyle w:val="Lienhypertexte"/>
            <w:rFonts w:ascii="Karla" w:hAnsi="Karla"/>
            <w:noProof/>
          </w:rPr>
          <w:t>4.2.3.1.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Consulter un article informatif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_Toc197192477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16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290A7D4D" w14:textId="0D367F4C" w:rsidR="00E36277" w:rsidRPr="00D30C65" w:rsidRDefault="00E36277">
      <w:pPr>
        <w:pStyle w:val="TM3"/>
        <w:tabs>
          <w:tab w:val="left" w:pos="1400"/>
          <w:tab w:val="right" w:leader="dot" w:pos="9628"/>
        </w:tabs>
        <w:rPr>
          <w:rFonts w:ascii="Karla" w:eastAsiaTheme="minorEastAsia" w:hAnsi="Karla" w:cstheme="minorBidi"/>
          <w:noProof/>
          <w:kern w:val="2"/>
          <w:sz w:val="24"/>
          <w14:ligatures w14:val="standardContextual"/>
        </w:rPr>
      </w:pPr>
      <w:hyperlink w:anchor="_Toc197192478" w:history="1">
        <w:r w:rsidRPr="00D30C65">
          <w:rPr>
            <w:rStyle w:val="Lienhypertexte"/>
            <w:rFonts w:ascii="Karla" w:hAnsi="Karla"/>
            <w:noProof/>
          </w:rPr>
          <w:t>4.2.3.2.</w:t>
        </w:r>
        <w:r w:rsidRPr="00D30C65">
          <w:rPr>
            <w:rFonts w:ascii="Karla" w:eastAsiaTheme="minorEastAsia" w:hAnsi="Karla" w:cstheme="minorBidi"/>
            <w:noProof/>
            <w:kern w:val="2"/>
            <w:sz w:val="24"/>
            <w14:ligatures w14:val="standardContextual"/>
          </w:rPr>
          <w:tab/>
        </w:r>
        <w:r w:rsidRPr="00D30C65">
          <w:rPr>
            <w:rStyle w:val="Lienhypertexte"/>
            <w:rFonts w:ascii="Karla" w:hAnsi="Karla"/>
            <w:noProof/>
          </w:rPr>
          <w:t>Lancer un exercice de respiration</w:t>
        </w:r>
        <w:r w:rsidRPr="00D30C65">
          <w:rPr>
            <w:rFonts w:ascii="Karla" w:hAnsi="Karla"/>
            <w:noProof/>
            <w:webHidden/>
          </w:rPr>
          <w:tab/>
        </w:r>
        <w:r w:rsidRPr="00D30C65">
          <w:rPr>
            <w:rFonts w:ascii="Karla" w:hAnsi="Karla"/>
            <w:noProof/>
            <w:webHidden/>
          </w:rPr>
          <w:fldChar w:fldCharType="begin"/>
        </w:r>
        <w:r w:rsidRPr="00D30C65">
          <w:rPr>
            <w:rFonts w:ascii="Karla" w:hAnsi="Karla"/>
            <w:noProof/>
            <w:webHidden/>
          </w:rPr>
          <w:instrText xml:space="preserve"> PAGEREF _Toc197192478 \h </w:instrText>
        </w:r>
        <w:r w:rsidRPr="00D30C65">
          <w:rPr>
            <w:rFonts w:ascii="Karla" w:hAnsi="Karla"/>
            <w:noProof/>
            <w:webHidden/>
          </w:rPr>
        </w:r>
        <w:r w:rsidRPr="00D30C65">
          <w:rPr>
            <w:rFonts w:ascii="Karla" w:hAnsi="Karla"/>
            <w:noProof/>
            <w:webHidden/>
          </w:rPr>
          <w:fldChar w:fldCharType="separate"/>
        </w:r>
        <w:r w:rsidRPr="00D30C65">
          <w:rPr>
            <w:rFonts w:ascii="Karla" w:hAnsi="Karla"/>
            <w:noProof/>
            <w:webHidden/>
          </w:rPr>
          <w:t>16</w:t>
        </w:r>
        <w:r w:rsidRPr="00D30C65">
          <w:rPr>
            <w:rFonts w:ascii="Karla" w:hAnsi="Karla"/>
            <w:noProof/>
            <w:webHidden/>
          </w:rPr>
          <w:fldChar w:fldCharType="end"/>
        </w:r>
      </w:hyperlink>
    </w:p>
    <w:p w14:paraId="1D198DD3" w14:textId="1275CAA4" w:rsidR="68206B4C" w:rsidRPr="00D30C65" w:rsidRDefault="68206B4C" w:rsidP="00056B35">
      <w:pPr>
        <w:pStyle w:val="TM1"/>
        <w:tabs>
          <w:tab w:val="left" w:pos="0"/>
          <w:tab w:val="left" w:pos="390"/>
          <w:tab w:val="right" w:leader="dot" w:pos="9060"/>
        </w:tabs>
        <w:rPr>
          <w:rFonts w:ascii="Karla" w:hAnsi="Karla"/>
        </w:rPr>
      </w:pPr>
      <w:r w:rsidRPr="00D30C65">
        <w:rPr>
          <w:rFonts w:ascii="Karla" w:hAnsi="Karla"/>
          <w:szCs w:val="20"/>
        </w:rPr>
        <w:fldChar w:fldCharType="end"/>
      </w:r>
    </w:p>
    <w:p w14:paraId="6FCA2D03" w14:textId="0338DAF9" w:rsidR="00033B36" w:rsidRPr="00D30C65" w:rsidRDefault="00033B36">
      <w:pPr>
        <w:jc w:val="left"/>
        <w:rPr>
          <w:rFonts w:ascii="Karla" w:hAnsi="Karla" w:cs="Arial"/>
          <w:sz w:val="16"/>
        </w:rPr>
      </w:pPr>
      <w:r w:rsidRPr="00D30C65">
        <w:rPr>
          <w:rFonts w:ascii="Karla" w:hAnsi="Karla" w:cs="Arial"/>
        </w:rPr>
        <w:br w:type="page"/>
      </w:r>
    </w:p>
    <w:p w14:paraId="37352BF8" w14:textId="77777777" w:rsidR="00493E48" w:rsidRPr="00D30C65" w:rsidRDefault="00493E48" w:rsidP="00056B35">
      <w:pPr>
        <w:pStyle w:val="TM4"/>
        <w:tabs>
          <w:tab w:val="left" w:pos="0"/>
        </w:tabs>
        <w:ind w:left="0"/>
        <w:rPr>
          <w:rFonts w:ascii="Karla" w:hAnsi="Karla" w:cs="Arial"/>
        </w:rPr>
        <w:sectPr w:rsidR="00493E48" w:rsidRPr="00D30C65" w:rsidSect="0048355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709" w:footer="170" w:gutter="0"/>
          <w:cols w:space="708"/>
          <w:titlePg/>
          <w:docGrid w:linePitch="360"/>
        </w:sectPr>
      </w:pPr>
    </w:p>
    <w:p w14:paraId="3A2DB2BE" w14:textId="034664B8" w:rsidR="00493E48" w:rsidRPr="00D30C65" w:rsidRDefault="000C6EA3" w:rsidP="00056B35">
      <w:pPr>
        <w:pStyle w:val="Titre1"/>
        <w:tabs>
          <w:tab w:val="left" w:pos="0"/>
        </w:tabs>
      </w:pPr>
      <w:bookmarkStart w:id="0" w:name="_Toc40511635"/>
      <w:bookmarkStart w:id="1" w:name="_Toc197192446"/>
      <w:r w:rsidRPr="00D30C65">
        <w:lastRenderedPageBreak/>
        <w:t>Rappel du contexte</w:t>
      </w:r>
      <w:bookmarkEnd w:id="0"/>
      <w:bookmarkEnd w:id="1"/>
    </w:p>
    <w:p w14:paraId="062EF72C" w14:textId="77777777" w:rsidR="00CF7D49" w:rsidRPr="00D30C65" w:rsidRDefault="00CF7D49" w:rsidP="00056B35">
      <w:pPr>
        <w:tabs>
          <w:tab w:val="left" w:pos="0"/>
        </w:tabs>
        <w:rPr>
          <w:rFonts w:ascii="Karla" w:hAnsi="Karla" w:cs="Arial"/>
        </w:rPr>
      </w:pPr>
    </w:p>
    <w:p w14:paraId="52CD05C9" w14:textId="620CE1C2" w:rsidR="00493E48" w:rsidRPr="00D30C65" w:rsidRDefault="006C2A0B" w:rsidP="00056B35">
      <w:pPr>
        <w:pStyle w:val="Titre2"/>
        <w:tabs>
          <w:tab w:val="left" w:pos="0"/>
        </w:tabs>
      </w:pPr>
      <w:bookmarkStart w:id="2" w:name="_Toc197192447"/>
      <w:r w:rsidRPr="00D30C65">
        <w:t>Contexte</w:t>
      </w:r>
      <w:bookmarkEnd w:id="2"/>
    </w:p>
    <w:p w14:paraId="5D0F17E4" w14:textId="331D0F85" w:rsidR="00523A67" w:rsidRPr="00D30C65" w:rsidRDefault="00523A67" w:rsidP="00056B35">
      <w:pPr>
        <w:tabs>
          <w:tab w:val="left" w:pos="0"/>
        </w:tabs>
        <w:rPr>
          <w:rFonts w:ascii="Karla" w:eastAsia="Arial" w:hAnsi="Karla" w:cs="Arial"/>
          <w:szCs w:val="20"/>
        </w:rPr>
      </w:pPr>
      <w:r w:rsidRPr="00D30C65">
        <w:rPr>
          <w:rFonts w:ascii="Karla" w:eastAsia="Arial" w:hAnsi="Karla" w:cs="Arial"/>
          <w:szCs w:val="20"/>
        </w:rPr>
        <w:t>Le ministère de la Santé et de la Prévention est chargé de la mise en œuvre des politiques publiques en matière de santé mentale, de prévention, et de promotion du bien-être général. En collaboration avec d’autres institutions, il s’engage à sensibiliser les citoyens aux enjeux liés à leur santé mentale, tout en offrant des solutions concrètes pour prévenir les effets négatifs du stress et améliorer leur qualité de vie.</w:t>
      </w:r>
    </w:p>
    <w:p w14:paraId="271475B3" w14:textId="77777777" w:rsidR="00523A67" w:rsidRPr="00D30C65" w:rsidRDefault="00523A67" w:rsidP="00056B35">
      <w:pPr>
        <w:tabs>
          <w:tab w:val="left" w:pos="0"/>
        </w:tabs>
        <w:rPr>
          <w:rFonts w:ascii="Karla" w:eastAsia="Arial" w:hAnsi="Karla" w:cs="Arial"/>
          <w:szCs w:val="20"/>
        </w:rPr>
      </w:pPr>
    </w:p>
    <w:p w14:paraId="2BE5CD8E" w14:textId="559641C5" w:rsidR="00523A67" w:rsidRPr="00D30C65" w:rsidRDefault="00523A67" w:rsidP="00056B35">
      <w:pPr>
        <w:tabs>
          <w:tab w:val="left" w:pos="0"/>
        </w:tabs>
        <w:rPr>
          <w:rFonts w:ascii="Karla" w:eastAsia="Arial" w:hAnsi="Karla" w:cs="Arial"/>
          <w:szCs w:val="20"/>
        </w:rPr>
      </w:pPr>
      <w:r w:rsidRPr="00D30C65">
        <w:rPr>
          <w:rFonts w:ascii="Karla" w:eastAsia="Arial" w:hAnsi="Karla" w:cs="Arial"/>
          <w:szCs w:val="20"/>
        </w:rPr>
        <w:t xml:space="preserve">Dans ce contexte, le projet </w:t>
      </w:r>
      <w:r w:rsidR="00965D1E" w:rsidRPr="00D30C65">
        <w:rPr>
          <w:rFonts w:ascii="Karla" w:eastAsia="Arial" w:hAnsi="Karla" w:cs="Arial"/>
          <w:szCs w:val="20"/>
        </w:rPr>
        <w:t>CESI Zen</w:t>
      </w:r>
      <w:r w:rsidRPr="00D30C65">
        <w:rPr>
          <w:rFonts w:ascii="Karla" w:eastAsia="Arial" w:hAnsi="Karla" w:cs="Arial"/>
          <w:szCs w:val="20"/>
        </w:rPr>
        <w:t xml:space="preserve"> propose une plateforme numérique à destination </w:t>
      </w:r>
      <w:r w:rsidR="00965D1E" w:rsidRPr="00D30C65">
        <w:rPr>
          <w:rFonts w:ascii="Karla" w:eastAsia="Arial" w:hAnsi="Karla" w:cs="Arial"/>
          <w:szCs w:val="20"/>
        </w:rPr>
        <w:t xml:space="preserve">d’un large public tels que des enfants, les adultes ou les personnes âgées a </w:t>
      </w:r>
      <w:r w:rsidRPr="00D30C65">
        <w:rPr>
          <w:rFonts w:ascii="Karla" w:eastAsia="Arial" w:hAnsi="Karla" w:cs="Arial"/>
          <w:szCs w:val="20"/>
        </w:rPr>
        <w:t>pour vocation d’informer sur les risques liés au stress chronique et de promouvoir une meilleure gestion des émotions au quotidien.</w:t>
      </w:r>
      <w:r w:rsidR="00965D1E" w:rsidRPr="00D30C65">
        <w:rPr>
          <w:rFonts w:ascii="Karla" w:eastAsia="Arial" w:hAnsi="Karla" w:cs="Arial"/>
          <w:szCs w:val="20"/>
        </w:rPr>
        <w:t xml:space="preserve"> </w:t>
      </w:r>
      <w:r w:rsidRPr="00D30C65">
        <w:rPr>
          <w:rFonts w:ascii="Karla" w:eastAsia="Arial" w:hAnsi="Karla" w:cs="Arial"/>
          <w:szCs w:val="20"/>
        </w:rPr>
        <w:t xml:space="preserve">L’objectif principal de </w:t>
      </w:r>
      <w:r w:rsidR="004571FF" w:rsidRPr="00D30C65">
        <w:rPr>
          <w:rFonts w:ascii="Karla" w:eastAsia="Arial" w:hAnsi="Karla" w:cs="Arial"/>
          <w:szCs w:val="20"/>
        </w:rPr>
        <w:t>CESI Zen</w:t>
      </w:r>
      <w:r w:rsidRPr="00D30C65">
        <w:rPr>
          <w:rFonts w:ascii="Karla" w:eastAsia="Arial" w:hAnsi="Karla" w:cs="Arial"/>
          <w:szCs w:val="20"/>
        </w:rPr>
        <w:t xml:space="preserve"> est de fournir des exercices interactifs de relaxation et de respiration.</w:t>
      </w:r>
    </w:p>
    <w:p w14:paraId="2A0B8CF1" w14:textId="77777777" w:rsidR="00523A67" w:rsidRPr="00D30C65" w:rsidRDefault="00523A67" w:rsidP="00056B35">
      <w:pPr>
        <w:tabs>
          <w:tab w:val="left" w:pos="0"/>
        </w:tabs>
        <w:rPr>
          <w:rFonts w:ascii="Karla" w:eastAsia="Arial" w:hAnsi="Karla" w:cs="Arial"/>
          <w:szCs w:val="20"/>
        </w:rPr>
      </w:pPr>
    </w:p>
    <w:p w14:paraId="6EA04414" w14:textId="50A72DC7" w:rsidR="7214119C" w:rsidRPr="00D30C65" w:rsidRDefault="00523A67" w:rsidP="00056B35">
      <w:pPr>
        <w:tabs>
          <w:tab w:val="left" w:pos="0"/>
        </w:tabs>
        <w:rPr>
          <w:rFonts w:ascii="Karla" w:eastAsia="Arial" w:hAnsi="Karla" w:cs="Arial"/>
          <w:szCs w:val="20"/>
        </w:rPr>
      </w:pPr>
      <w:r w:rsidRPr="00D30C65">
        <w:rPr>
          <w:rFonts w:ascii="Karla" w:eastAsia="Arial" w:hAnsi="Karla" w:cs="Arial"/>
          <w:szCs w:val="20"/>
        </w:rPr>
        <w:t xml:space="preserve">En s’alignant sur les missions réelles du ministère et en intégrant une dimension technologique innovante, </w:t>
      </w:r>
      <w:r w:rsidR="004571FF" w:rsidRPr="00D30C65">
        <w:rPr>
          <w:rFonts w:ascii="Karla" w:eastAsia="Arial" w:hAnsi="Karla" w:cs="Arial"/>
          <w:szCs w:val="20"/>
        </w:rPr>
        <w:t>CESI Zen</w:t>
      </w:r>
      <w:r w:rsidRPr="00D30C65">
        <w:rPr>
          <w:rFonts w:ascii="Karla" w:eastAsia="Arial" w:hAnsi="Karla" w:cs="Arial"/>
          <w:szCs w:val="20"/>
        </w:rPr>
        <w:t xml:space="preserve"> ambitionne de moderniser l’accès à la prévention en santé mentale, tout en favorisant une prise de conscience collective autour de ces enjeux cruciaux. Cette initiative s’inscrit dans une démarche globale visant à rendre le soutien psychologique accessible à tous, à tout moment, et en tout lieu.</w:t>
      </w:r>
    </w:p>
    <w:p w14:paraId="64881DF5" w14:textId="069F5022" w:rsidR="00493E48" w:rsidRPr="00D30C65" w:rsidRDefault="00493E48" w:rsidP="00056B35">
      <w:pPr>
        <w:pStyle w:val="Titre2"/>
        <w:tabs>
          <w:tab w:val="left" w:pos="0"/>
        </w:tabs>
      </w:pPr>
      <w:bookmarkStart w:id="3" w:name="_Toc40511638"/>
      <w:bookmarkStart w:id="4" w:name="_Toc197192448"/>
      <w:r w:rsidRPr="00D30C65">
        <w:t>Terminologie</w:t>
      </w:r>
      <w:bookmarkEnd w:id="3"/>
      <w:bookmarkEnd w:id="4"/>
    </w:p>
    <w:p w14:paraId="54F23245" w14:textId="77777777" w:rsidR="0063433C" w:rsidRPr="00D30C65" w:rsidRDefault="0063433C" w:rsidP="00056B35">
      <w:pPr>
        <w:tabs>
          <w:tab w:val="left" w:pos="0"/>
        </w:tabs>
        <w:rPr>
          <w:rFonts w:ascii="Karla" w:hAnsi="Karla"/>
        </w:rPr>
      </w:pPr>
    </w:p>
    <w:tbl>
      <w:tblPr>
        <w:tblW w:w="9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7538"/>
      </w:tblGrid>
      <w:tr w:rsidR="00493E48" w:rsidRPr="00D30C65" w14:paraId="434E9EEC" w14:textId="77777777" w:rsidTr="4FB2F1AD">
        <w:tc>
          <w:tcPr>
            <w:tcW w:w="2223" w:type="dxa"/>
            <w:shd w:val="clear" w:color="auto" w:fill="E6E6E6"/>
          </w:tcPr>
          <w:p w14:paraId="6A7F5AFA" w14:textId="77777777" w:rsidR="00493E48" w:rsidRPr="00D30C65" w:rsidRDefault="00493E48" w:rsidP="00056B35">
            <w:pPr>
              <w:tabs>
                <w:tab w:val="left" w:pos="0"/>
              </w:tabs>
              <w:jc w:val="center"/>
              <w:rPr>
                <w:rFonts w:ascii="Karla" w:hAnsi="Karla" w:cs="Arial"/>
                <w:b/>
              </w:rPr>
            </w:pPr>
            <w:r w:rsidRPr="00D30C65">
              <w:rPr>
                <w:rFonts w:ascii="Karla" w:hAnsi="Karla" w:cs="Arial"/>
                <w:b/>
              </w:rPr>
              <w:t>Acronyme</w:t>
            </w:r>
          </w:p>
        </w:tc>
        <w:tc>
          <w:tcPr>
            <w:tcW w:w="7538" w:type="dxa"/>
            <w:shd w:val="clear" w:color="auto" w:fill="E6E6E6"/>
          </w:tcPr>
          <w:p w14:paraId="32D227D3" w14:textId="77777777" w:rsidR="00493E48" w:rsidRPr="00D30C65" w:rsidRDefault="00493E48" w:rsidP="00056B35">
            <w:pPr>
              <w:tabs>
                <w:tab w:val="left" w:pos="0"/>
              </w:tabs>
              <w:jc w:val="center"/>
              <w:rPr>
                <w:rFonts w:ascii="Karla" w:hAnsi="Karla" w:cs="Arial"/>
                <w:b/>
              </w:rPr>
            </w:pPr>
            <w:r w:rsidRPr="00D30C65">
              <w:rPr>
                <w:rFonts w:ascii="Karla" w:hAnsi="Karla" w:cs="Arial"/>
                <w:b/>
              </w:rPr>
              <w:t>Définition</w:t>
            </w:r>
          </w:p>
        </w:tc>
      </w:tr>
      <w:tr w:rsidR="00867D29" w:rsidRPr="00D30C65" w14:paraId="6EBA4DB1" w14:textId="77777777" w:rsidTr="4FB2F1AD">
        <w:trPr>
          <w:trHeight w:val="300"/>
        </w:trPr>
        <w:tc>
          <w:tcPr>
            <w:tcW w:w="2223" w:type="dxa"/>
          </w:tcPr>
          <w:p w14:paraId="027DA2DB" w14:textId="6BC41E55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 w:cs="Arial"/>
              </w:rPr>
            </w:pPr>
            <w:r w:rsidRPr="00D30C65">
              <w:rPr>
                <w:rFonts w:ascii="Karla" w:hAnsi="Karla"/>
              </w:rPr>
              <w:t>Usecase</w:t>
            </w:r>
          </w:p>
        </w:tc>
        <w:tc>
          <w:tcPr>
            <w:tcW w:w="7538" w:type="dxa"/>
          </w:tcPr>
          <w:p w14:paraId="28EC8D7C" w14:textId="0E03B51B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 w:cs="Arial"/>
              </w:rPr>
            </w:pPr>
            <w:r w:rsidRPr="00D30C65">
              <w:rPr>
                <w:rFonts w:ascii="Karla" w:hAnsi="Karla"/>
              </w:rPr>
              <w:t>Scénarios d’utilisation de l’application</w:t>
            </w:r>
          </w:p>
        </w:tc>
      </w:tr>
      <w:tr w:rsidR="00867D29" w:rsidRPr="00D30C65" w14:paraId="5768402C" w14:textId="77777777" w:rsidTr="4FB2F1AD">
        <w:trPr>
          <w:trHeight w:val="300"/>
        </w:trPr>
        <w:tc>
          <w:tcPr>
            <w:tcW w:w="2223" w:type="dxa"/>
          </w:tcPr>
          <w:p w14:paraId="19C376DC" w14:textId="5572A96E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>Javascript</w:t>
            </w:r>
          </w:p>
        </w:tc>
        <w:tc>
          <w:tcPr>
            <w:tcW w:w="7538" w:type="dxa"/>
          </w:tcPr>
          <w:p w14:paraId="7AB39BAD" w14:textId="2ADACBCF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>Langage de programmation</w:t>
            </w:r>
          </w:p>
        </w:tc>
      </w:tr>
      <w:tr w:rsidR="00867D29" w:rsidRPr="00D30C65" w14:paraId="7229361F" w14:textId="77777777" w:rsidTr="4FB2F1AD">
        <w:trPr>
          <w:trHeight w:val="300"/>
        </w:trPr>
        <w:tc>
          <w:tcPr>
            <w:tcW w:w="2223" w:type="dxa"/>
          </w:tcPr>
          <w:p w14:paraId="4D8B43AE" w14:textId="320E312F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>CSS</w:t>
            </w:r>
          </w:p>
        </w:tc>
        <w:tc>
          <w:tcPr>
            <w:tcW w:w="7538" w:type="dxa"/>
          </w:tcPr>
          <w:p w14:paraId="72B057E7" w14:textId="65819D88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>Fichier texte qui permet de définir l’affichage visuel d’un site internet</w:t>
            </w:r>
          </w:p>
        </w:tc>
      </w:tr>
      <w:tr w:rsidR="00867D29" w:rsidRPr="00D30C65" w14:paraId="7F7A6C15" w14:textId="77777777" w:rsidTr="4FB2F1AD">
        <w:trPr>
          <w:trHeight w:val="300"/>
        </w:trPr>
        <w:tc>
          <w:tcPr>
            <w:tcW w:w="2223" w:type="dxa"/>
          </w:tcPr>
          <w:p w14:paraId="3F7D4E05" w14:textId="16915E16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>Bootstrap</w:t>
            </w:r>
          </w:p>
        </w:tc>
        <w:tc>
          <w:tcPr>
            <w:tcW w:w="7538" w:type="dxa"/>
          </w:tcPr>
          <w:p w14:paraId="4526E05F" w14:textId="61D34097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>Fichier CSS avec un style prédéfinit</w:t>
            </w:r>
          </w:p>
        </w:tc>
      </w:tr>
      <w:tr w:rsidR="00867D29" w:rsidRPr="00D30C65" w14:paraId="4FAC4866" w14:textId="77777777" w:rsidTr="4FB2F1AD">
        <w:trPr>
          <w:trHeight w:val="300"/>
        </w:trPr>
        <w:tc>
          <w:tcPr>
            <w:tcW w:w="2223" w:type="dxa"/>
          </w:tcPr>
          <w:p w14:paraId="60642058" w14:textId="1F6253E3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  <w:lang w:val="de-DE"/>
              </w:rPr>
              <w:t>BDD</w:t>
            </w:r>
          </w:p>
        </w:tc>
        <w:tc>
          <w:tcPr>
            <w:tcW w:w="7538" w:type="dxa"/>
          </w:tcPr>
          <w:p w14:paraId="7C39C7A0" w14:textId="1A38F559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>Base de données</w:t>
            </w:r>
          </w:p>
        </w:tc>
      </w:tr>
      <w:tr w:rsidR="00867D29" w:rsidRPr="00D30C65" w14:paraId="2FF97B25" w14:textId="77777777" w:rsidTr="4FB2F1AD">
        <w:trPr>
          <w:trHeight w:val="300"/>
        </w:trPr>
        <w:tc>
          <w:tcPr>
            <w:tcW w:w="2223" w:type="dxa"/>
          </w:tcPr>
          <w:p w14:paraId="2E3A8AF0" w14:textId="10F60BF7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  <w:lang w:val="de-DE"/>
              </w:rPr>
            </w:pPr>
            <w:r w:rsidRPr="00D30C65">
              <w:rPr>
                <w:rFonts w:ascii="Karla" w:hAnsi="Karla"/>
                <w:lang w:val="de-DE"/>
              </w:rPr>
              <w:t>Frontend</w:t>
            </w:r>
          </w:p>
        </w:tc>
        <w:tc>
          <w:tcPr>
            <w:tcW w:w="7538" w:type="dxa"/>
          </w:tcPr>
          <w:p w14:paraId="16F0D3C9" w14:textId="4A35CE2F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>Serveur utilisé par l’utilisateur final qui permet d’afficher les pages sur le site internet</w:t>
            </w:r>
          </w:p>
        </w:tc>
      </w:tr>
      <w:tr w:rsidR="00867D29" w:rsidRPr="00D30C65" w14:paraId="4FBE3222" w14:textId="77777777" w:rsidTr="4FB2F1AD">
        <w:trPr>
          <w:trHeight w:val="300"/>
        </w:trPr>
        <w:tc>
          <w:tcPr>
            <w:tcW w:w="2223" w:type="dxa"/>
          </w:tcPr>
          <w:p w14:paraId="08A67386" w14:textId="4E9614FF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  <w:lang w:val="de-DE"/>
              </w:rPr>
            </w:pPr>
            <w:r w:rsidRPr="00D30C65">
              <w:rPr>
                <w:rFonts w:ascii="Karla" w:hAnsi="Karla"/>
                <w:lang w:val="de-DE"/>
              </w:rPr>
              <w:t>Backend</w:t>
            </w:r>
          </w:p>
        </w:tc>
        <w:tc>
          <w:tcPr>
            <w:tcW w:w="7538" w:type="dxa"/>
          </w:tcPr>
          <w:p w14:paraId="74AA990B" w14:textId="6EB061E3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>Serveur non accessible par l’utilisateur final, sert à stocker les données et à les traiter</w:t>
            </w:r>
          </w:p>
        </w:tc>
      </w:tr>
      <w:tr w:rsidR="00867D29" w:rsidRPr="00D30C65" w14:paraId="3F5675F7" w14:textId="77777777" w:rsidTr="4FB2F1AD">
        <w:trPr>
          <w:trHeight w:val="300"/>
        </w:trPr>
        <w:tc>
          <w:tcPr>
            <w:tcW w:w="2223" w:type="dxa"/>
          </w:tcPr>
          <w:p w14:paraId="49012DB9" w14:textId="72F865E9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 xml:space="preserve">Framework </w:t>
            </w:r>
          </w:p>
        </w:tc>
        <w:tc>
          <w:tcPr>
            <w:tcW w:w="7538" w:type="dxa"/>
          </w:tcPr>
          <w:p w14:paraId="4D43DBDC" w14:textId="3E6A8C0A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>Environnement de travail simplifié pour le développement</w:t>
            </w:r>
          </w:p>
        </w:tc>
      </w:tr>
      <w:tr w:rsidR="00867D29" w:rsidRPr="00D30C65" w14:paraId="4AB673A4" w14:textId="77777777" w:rsidTr="4FB2F1AD">
        <w:trPr>
          <w:trHeight w:val="300"/>
        </w:trPr>
        <w:tc>
          <w:tcPr>
            <w:tcW w:w="2223" w:type="dxa"/>
          </w:tcPr>
          <w:p w14:paraId="3FF8B40E" w14:textId="547F2FD8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>API</w:t>
            </w:r>
          </w:p>
        </w:tc>
        <w:tc>
          <w:tcPr>
            <w:tcW w:w="7538" w:type="dxa"/>
          </w:tcPr>
          <w:p w14:paraId="43205700" w14:textId="2E5B666F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>Interface de communication avec le backend</w:t>
            </w:r>
          </w:p>
        </w:tc>
      </w:tr>
      <w:tr w:rsidR="00867D29" w:rsidRPr="00D30C65" w14:paraId="727B4D45" w14:textId="77777777" w:rsidTr="4FB2F1AD">
        <w:trPr>
          <w:trHeight w:val="300"/>
        </w:trPr>
        <w:tc>
          <w:tcPr>
            <w:tcW w:w="2223" w:type="dxa"/>
          </w:tcPr>
          <w:p w14:paraId="00D1D58C" w14:textId="7F50565F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>MySQL</w:t>
            </w:r>
          </w:p>
        </w:tc>
        <w:tc>
          <w:tcPr>
            <w:tcW w:w="7538" w:type="dxa"/>
          </w:tcPr>
          <w:p w14:paraId="0CFA1EC6" w14:textId="480E7E4F" w:rsidR="00867D29" w:rsidRPr="00D30C65" w:rsidRDefault="00867D29" w:rsidP="00867D29">
            <w:pPr>
              <w:tabs>
                <w:tab w:val="left" w:pos="0"/>
              </w:tabs>
              <w:rPr>
                <w:rFonts w:ascii="Karla" w:hAnsi="Karla"/>
              </w:rPr>
            </w:pPr>
            <w:r w:rsidRPr="00D30C65">
              <w:rPr>
                <w:rFonts w:ascii="Karla" w:hAnsi="Karla"/>
              </w:rPr>
              <w:t>Base de données</w:t>
            </w:r>
          </w:p>
        </w:tc>
      </w:tr>
    </w:tbl>
    <w:p w14:paraId="7B754407" w14:textId="77777777" w:rsidR="00493E48" w:rsidRPr="00D30C65" w:rsidRDefault="00493E48" w:rsidP="00056B35">
      <w:pPr>
        <w:tabs>
          <w:tab w:val="left" w:pos="0"/>
        </w:tabs>
        <w:rPr>
          <w:rFonts w:ascii="Karla" w:hAnsi="Karla" w:cs="Arial"/>
        </w:rPr>
      </w:pPr>
    </w:p>
    <w:p w14:paraId="5CBFAE76" w14:textId="77777777" w:rsidR="00493E48" w:rsidRPr="00D30C65" w:rsidRDefault="00493E48" w:rsidP="00056B35">
      <w:pPr>
        <w:pStyle w:val="Corpsdetexte2"/>
        <w:tabs>
          <w:tab w:val="left" w:pos="0"/>
        </w:tabs>
        <w:rPr>
          <w:rFonts w:ascii="Karla" w:hAnsi="Karla" w:cs="Arial"/>
        </w:rPr>
      </w:pPr>
      <w:r w:rsidRPr="00D30C65">
        <w:rPr>
          <w:rFonts w:ascii="Karla" w:hAnsi="Karla" w:cs="Arial"/>
        </w:rPr>
        <w:t>(L’idée est de pouvoir utiliser librement ces acronymes tout en rendant le document lisible par les acteurs non gestionnaires, et inversement par les acteurs non informaticiens)</w:t>
      </w:r>
    </w:p>
    <w:p w14:paraId="5044392F" w14:textId="51F2FA2D" w:rsidR="4FB2F1AD" w:rsidRPr="00D30C65" w:rsidRDefault="4FB2F1AD" w:rsidP="00056B35">
      <w:pPr>
        <w:tabs>
          <w:tab w:val="left" w:pos="0"/>
        </w:tabs>
        <w:rPr>
          <w:rFonts w:ascii="Karla" w:hAnsi="Karla"/>
        </w:rPr>
      </w:pPr>
      <w:r w:rsidRPr="00D30C65">
        <w:rPr>
          <w:rFonts w:ascii="Karla" w:hAnsi="Karla"/>
        </w:rPr>
        <w:br w:type="page"/>
      </w:r>
    </w:p>
    <w:p w14:paraId="4C102956" w14:textId="0946BD87" w:rsidR="00493E48" w:rsidRPr="00D30C65" w:rsidRDefault="00493E48" w:rsidP="00056B35">
      <w:pPr>
        <w:pStyle w:val="Titre2"/>
        <w:tabs>
          <w:tab w:val="left" w:pos="0"/>
        </w:tabs>
      </w:pPr>
      <w:bookmarkStart w:id="5" w:name="_Toc450147109"/>
      <w:bookmarkStart w:id="6" w:name="_Toc197192449"/>
      <w:r w:rsidRPr="00D30C65">
        <w:lastRenderedPageBreak/>
        <w:t>Présentation du document</w:t>
      </w:r>
      <w:bookmarkEnd w:id="5"/>
      <w:bookmarkEnd w:id="6"/>
    </w:p>
    <w:p w14:paraId="573ECBC1" w14:textId="063FDD3D" w:rsidR="00056B35" w:rsidRPr="00D30C65" w:rsidRDefault="00056B35" w:rsidP="00056B35">
      <w:p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 xml:space="preserve">Ce document constitue le cahier des charges pour le projet </w:t>
      </w:r>
      <w:r w:rsidR="004571FF" w:rsidRPr="00D30C65">
        <w:rPr>
          <w:rFonts w:ascii="Karla" w:eastAsia="Tahoma" w:hAnsi="Karla" w:cs="Tahoma"/>
          <w:szCs w:val="20"/>
        </w:rPr>
        <w:t>CESI Zen</w:t>
      </w:r>
      <w:r w:rsidRPr="00D30C65">
        <w:rPr>
          <w:rFonts w:ascii="Karla" w:eastAsia="Tahoma" w:hAnsi="Karla" w:cs="Tahoma"/>
          <w:szCs w:val="20"/>
        </w:rPr>
        <w:t xml:space="preserve">. Il vise à formaliser les besoins, les contraintes, et les attentes afin d’établir une compréhension commune entre toutes les parties prenantes : le </w:t>
      </w:r>
      <w:r w:rsidR="003D74B7" w:rsidRPr="00D30C65">
        <w:rPr>
          <w:rFonts w:ascii="Karla" w:eastAsia="Tahoma" w:hAnsi="Karla" w:cs="Tahoma"/>
          <w:szCs w:val="20"/>
        </w:rPr>
        <w:t>ministère</w:t>
      </w:r>
      <w:r w:rsidRPr="00D30C65">
        <w:rPr>
          <w:rFonts w:ascii="Karla" w:eastAsia="Tahoma" w:hAnsi="Karla" w:cs="Tahoma"/>
          <w:szCs w:val="20"/>
        </w:rPr>
        <w:t xml:space="preserve"> de la Santé et de la Prévention (commanditaire), et les utilisateurs finaux.</w:t>
      </w:r>
      <w:r w:rsidR="00965D1E" w:rsidRPr="00D30C65">
        <w:rPr>
          <w:rFonts w:ascii="Karla" w:eastAsia="Tahoma" w:hAnsi="Karla" w:cs="Tahoma"/>
          <w:szCs w:val="20"/>
        </w:rPr>
        <w:t xml:space="preserve"> </w:t>
      </w:r>
      <w:r w:rsidRPr="00D30C65">
        <w:rPr>
          <w:rFonts w:ascii="Karla" w:eastAsia="Tahoma" w:hAnsi="Karla" w:cs="Tahoma"/>
          <w:szCs w:val="20"/>
        </w:rPr>
        <w:t>Le document est organisé en plusieurs sections complémentaires :</w:t>
      </w:r>
    </w:p>
    <w:p w14:paraId="4D6C637A" w14:textId="77777777" w:rsidR="00056B35" w:rsidRPr="00D30C65" w:rsidRDefault="00056B35" w:rsidP="00056B35">
      <w:pPr>
        <w:tabs>
          <w:tab w:val="left" w:pos="0"/>
        </w:tabs>
        <w:rPr>
          <w:rFonts w:ascii="Karla" w:eastAsia="Tahoma" w:hAnsi="Karla" w:cs="Tahoma"/>
          <w:szCs w:val="20"/>
        </w:rPr>
      </w:pPr>
    </w:p>
    <w:p w14:paraId="1F1B9776" w14:textId="0581A02D" w:rsidR="00056B35" w:rsidRPr="00D30C65" w:rsidRDefault="00056B35">
      <w:pPr>
        <w:pStyle w:val="Paragraphedeliste"/>
        <w:numPr>
          <w:ilvl w:val="0"/>
          <w:numId w:val="18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b/>
          <w:bCs/>
          <w:szCs w:val="20"/>
        </w:rPr>
        <w:t>Rappel du contexte :</w:t>
      </w:r>
      <w:r w:rsidRPr="00D30C65">
        <w:rPr>
          <w:rFonts w:ascii="Karla" w:eastAsia="Tahoma" w:hAnsi="Karla" w:cs="Tahoma"/>
          <w:szCs w:val="20"/>
        </w:rPr>
        <w:t xml:space="preserve"> Cette section présente les </w:t>
      </w:r>
      <w:r w:rsidR="00965D1E" w:rsidRPr="00D30C65">
        <w:rPr>
          <w:rFonts w:ascii="Karla" w:eastAsia="Tahoma" w:hAnsi="Karla" w:cs="Tahoma"/>
          <w:szCs w:val="20"/>
        </w:rPr>
        <w:t>besoins</w:t>
      </w:r>
      <w:r w:rsidRPr="00D30C65">
        <w:rPr>
          <w:rFonts w:ascii="Karla" w:eastAsia="Tahoma" w:hAnsi="Karla" w:cs="Tahoma"/>
          <w:szCs w:val="20"/>
        </w:rPr>
        <w:t xml:space="preserve"> du projet, ses objectifs, et ses enjeux principaux.</w:t>
      </w:r>
    </w:p>
    <w:p w14:paraId="43CC86F8" w14:textId="77777777" w:rsidR="00056B35" w:rsidRPr="00D30C65" w:rsidRDefault="00056B35" w:rsidP="00056B35">
      <w:pPr>
        <w:tabs>
          <w:tab w:val="left" w:pos="0"/>
        </w:tabs>
        <w:rPr>
          <w:rFonts w:ascii="Karla" w:eastAsia="Tahoma" w:hAnsi="Karla" w:cs="Tahoma"/>
          <w:szCs w:val="20"/>
        </w:rPr>
      </w:pPr>
    </w:p>
    <w:p w14:paraId="008E5660" w14:textId="77777777" w:rsidR="00056B35" w:rsidRPr="00D30C65" w:rsidRDefault="00056B35">
      <w:pPr>
        <w:pStyle w:val="Paragraphedeliste"/>
        <w:numPr>
          <w:ilvl w:val="0"/>
          <w:numId w:val="18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b/>
          <w:bCs/>
          <w:szCs w:val="20"/>
        </w:rPr>
        <w:t>Description générale des besoins :</w:t>
      </w:r>
      <w:r w:rsidRPr="00D30C65">
        <w:rPr>
          <w:rFonts w:ascii="Karla" w:eastAsia="Tahoma" w:hAnsi="Karla" w:cs="Tahoma"/>
          <w:szCs w:val="20"/>
        </w:rPr>
        <w:t xml:space="preserve"> Elle propose une vue d’ensemble des fonctionnalités attendues, des avantages escomptés, et des risques associés à une non-réalisation. Une première ébauche des modules de l’application y est également incluse.</w:t>
      </w:r>
    </w:p>
    <w:p w14:paraId="2F86003D" w14:textId="77777777" w:rsidR="00056B35" w:rsidRPr="00D30C65" w:rsidRDefault="00056B35" w:rsidP="00056B35">
      <w:pPr>
        <w:tabs>
          <w:tab w:val="left" w:pos="0"/>
        </w:tabs>
        <w:rPr>
          <w:rFonts w:ascii="Karla" w:eastAsia="Tahoma" w:hAnsi="Karla" w:cs="Tahoma"/>
          <w:szCs w:val="20"/>
        </w:rPr>
      </w:pPr>
    </w:p>
    <w:p w14:paraId="6F943F71" w14:textId="77777777" w:rsidR="00056B35" w:rsidRPr="00D30C65" w:rsidRDefault="00056B35">
      <w:pPr>
        <w:pStyle w:val="Paragraphedeliste"/>
        <w:numPr>
          <w:ilvl w:val="0"/>
          <w:numId w:val="18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b/>
          <w:bCs/>
          <w:szCs w:val="20"/>
        </w:rPr>
        <w:t>Exigences détaillées :</w:t>
      </w:r>
      <w:r w:rsidRPr="00D30C65">
        <w:rPr>
          <w:rFonts w:ascii="Karla" w:eastAsia="Tahoma" w:hAnsi="Karla" w:cs="Tahoma"/>
          <w:szCs w:val="20"/>
        </w:rPr>
        <w:t xml:space="preserve"> Cette partie décrit les attentes fonctionnelles et techniques à l’aide de tableaux, schémas et descriptions, en tenant compte des contraintes de sécurité, de compatibilité, et de budget.</w:t>
      </w:r>
    </w:p>
    <w:p w14:paraId="50AD517B" w14:textId="77777777" w:rsidR="00056B35" w:rsidRPr="00D30C65" w:rsidRDefault="00056B35" w:rsidP="00056B35">
      <w:pPr>
        <w:tabs>
          <w:tab w:val="left" w:pos="0"/>
        </w:tabs>
        <w:rPr>
          <w:rFonts w:ascii="Karla" w:eastAsia="Tahoma" w:hAnsi="Karla" w:cs="Tahoma"/>
          <w:szCs w:val="20"/>
        </w:rPr>
      </w:pPr>
    </w:p>
    <w:p w14:paraId="7C4ADDCB" w14:textId="18010ED6" w:rsidR="00056B35" w:rsidRPr="00D30C65" w:rsidRDefault="00056B35">
      <w:pPr>
        <w:pStyle w:val="Paragraphedeliste"/>
        <w:numPr>
          <w:ilvl w:val="0"/>
          <w:numId w:val="18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b/>
          <w:bCs/>
          <w:szCs w:val="20"/>
        </w:rPr>
        <w:t>Architecture technique : Elle</w:t>
      </w:r>
      <w:r w:rsidRPr="00D30C65">
        <w:rPr>
          <w:rFonts w:ascii="Karla" w:eastAsia="Tahoma" w:hAnsi="Karla" w:cs="Tahoma"/>
          <w:szCs w:val="20"/>
        </w:rPr>
        <w:t xml:space="preserve"> détaille l’organisation logicielle prévue, la modélisation des données, et les schémas techniques nécessaires pour répondre aux exigences.</w:t>
      </w:r>
    </w:p>
    <w:p w14:paraId="0CADA2CA" w14:textId="77777777" w:rsidR="00056B35" w:rsidRPr="00D30C65" w:rsidRDefault="00056B35" w:rsidP="00056B35">
      <w:pPr>
        <w:tabs>
          <w:tab w:val="left" w:pos="0"/>
        </w:tabs>
        <w:rPr>
          <w:rFonts w:ascii="Karla" w:eastAsia="Tahoma" w:hAnsi="Karla" w:cs="Tahoma"/>
          <w:szCs w:val="20"/>
        </w:rPr>
      </w:pPr>
    </w:p>
    <w:p w14:paraId="5FAF7F14" w14:textId="460CE710" w:rsidR="4FB2F1AD" w:rsidRPr="00D30C65" w:rsidRDefault="00056B35">
      <w:pPr>
        <w:pStyle w:val="Paragraphedeliste"/>
        <w:numPr>
          <w:ilvl w:val="0"/>
          <w:numId w:val="18"/>
        </w:numPr>
        <w:tabs>
          <w:tab w:val="left" w:pos="0"/>
        </w:tabs>
        <w:rPr>
          <w:rFonts w:ascii="Karla" w:hAnsi="Karla"/>
        </w:rPr>
      </w:pPr>
      <w:r w:rsidRPr="00D30C65">
        <w:rPr>
          <w:rFonts w:ascii="Karla" w:eastAsia="Tahoma" w:hAnsi="Karla" w:cs="Tahoma"/>
          <w:b/>
          <w:bCs/>
          <w:szCs w:val="20"/>
        </w:rPr>
        <w:t>Annexes :</w:t>
      </w:r>
      <w:r w:rsidRPr="00D30C65">
        <w:rPr>
          <w:rFonts w:ascii="Karla" w:eastAsia="Tahoma" w:hAnsi="Karla" w:cs="Tahoma"/>
          <w:szCs w:val="20"/>
        </w:rPr>
        <w:t xml:space="preserve"> Enfin, les annexes regroupent des documents complémentaires et des références utiles pour la réalisation du projet.</w:t>
      </w:r>
    </w:p>
    <w:p w14:paraId="5702281E" w14:textId="44A98EB7" w:rsidR="00493E48" w:rsidRPr="00D30C65" w:rsidRDefault="00714449" w:rsidP="00056B35">
      <w:pPr>
        <w:pStyle w:val="Titre1"/>
        <w:tabs>
          <w:tab w:val="left" w:pos="0"/>
        </w:tabs>
      </w:pPr>
      <w:r w:rsidRPr="00D30C65">
        <w:t> </w:t>
      </w:r>
      <w:r w:rsidRPr="00D30C65">
        <w:t>Choix technologiques et architectur</w:t>
      </w:r>
      <w:r w:rsidRPr="00D30C65">
        <w:t>e</w:t>
      </w:r>
    </w:p>
    <w:p w14:paraId="08C9DCFF" w14:textId="6E45FEF8" w:rsidR="00493E48" w:rsidRPr="00D30C65" w:rsidRDefault="00714449" w:rsidP="00714449">
      <w:pPr>
        <w:pStyle w:val="Titre2"/>
        <w:tabs>
          <w:tab w:val="left" w:pos="0"/>
        </w:tabs>
      </w:pPr>
      <w:bookmarkStart w:id="7" w:name="_Toc40511645"/>
      <w:bookmarkStart w:id="8" w:name="_Toc197192451"/>
      <w:r w:rsidRPr="00714449">
        <w:t>Méthodologie de développement</w:t>
      </w:r>
      <w:bookmarkEnd w:id="8"/>
      <w:r w:rsidR="00493E48" w:rsidRPr="00D30C65">
        <w:t xml:space="preserve"> </w:t>
      </w:r>
    </w:p>
    <w:p w14:paraId="053F43F4" w14:textId="36B0D7B5" w:rsidR="00056B35" w:rsidRPr="00D30C65" w:rsidRDefault="00714449" w:rsidP="00714449">
      <w:pPr>
        <w:pStyle w:val="Paragraphedeliste"/>
        <w:numPr>
          <w:ilvl w:val="0"/>
          <w:numId w:val="20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 xml:space="preserve">Le code est versionné sur </w:t>
      </w:r>
      <w:proofErr w:type="spellStart"/>
      <w:r w:rsidRPr="00D30C65">
        <w:rPr>
          <w:rFonts w:ascii="Karla" w:eastAsia="Tahoma" w:hAnsi="Karla" w:cs="Tahoma"/>
          <w:szCs w:val="20"/>
        </w:rPr>
        <w:t>github</w:t>
      </w:r>
      <w:proofErr w:type="spellEnd"/>
      <w:r w:rsidRPr="00D30C65">
        <w:rPr>
          <w:rFonts w:ascii="Karla" w:eastAsia="Tahoma" w:hAnsi="Karla" w:cs="Tahoma"/>
          <w:szCs w:val="20"/>
        </w:rPr>
        <w:t xml:space="preserve">, lien : </w:t>
      </w:r>
      <w:hyperlink r:id="rId16" w:history="1">
        <w:r w:rsidRPr="00D30C65">
          <w:rPr>
            <w:rStyle w:val="Lienhypertexte"/>
            <w:rFonts w:ascii="Karla" w:eastAsia="Tahoma" w:hAnsi="Karla" w:cs="Tahoma"/>
            <w:szCs w:val="20"/>
          </w:rPr>
          <w:t>https://github.com/SNEAXIII/</w:t>
        </w:r>
        <w:r w:rsidRPr="00D30C65">
          <w:rPr>
            <w:rStyle w:val="Lienhypertexte"/>
            <w:rFonts w:ascii="Karla" w:eastAsia="Tahoma" w:hAnsi="Karla" w:cs="Tahoma"/>
            <w:szCs w:val="20"/>
          </w:rPr>
          <w:t>C</w:t>
        </w:r>
        <w:r w:rsidRPr="00D30C65">
          <w:rPr>
            <w:rStyle w:val="Lienhypertexte"/>
            <w:rFonts w:ascii="Karla" w:eastAsia="Tahoma" w:hAnsi="Karla" w:cs="Tahoma"/>
            <w:szCs w:val="20"/>
          </w:rPr>
          <w:t>esi-Zen</w:t>
        </w:r>
      </w:hyperlink>
    </w:p>
    <w:p w14:paraId="6A6B9C68" w14:textId="614DB3DF" w:rsidR="00714449" w:rsidRPr="00D30C65" w:rsidRDefault="00B00D81" w:rsidP="00714449">
      <w:pPr>
        <w:pStyle w:val="Paragraphedeliste"/>
        <w:numPr>
          <w:ilvl w:val="0"/>
          <w:numId w:val="20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>Le code a une large couverture de tests</w:t>
      </w:r>
    </w:p>
    <w:p w14:paraId="500679EA" w14:textId="7C603D16" w:rsidR="00B00D81" w:rsidRPr="00D30C65" w:rsidRDefault="00B00D81" w:rsidP="00B00D81">
      <w:pPr>
        <w:pStyle w:val="Titre2"/>
        <w:tabs>
          <w:tab w:val="left" w:pos="0"/>
        </w:tabs>
      </w:pPr>
      <w:r w:rsidRPr="00D30C65">
        <w:t xml:space="preserve">Langages et </w:t>
      </w:r>
      <w:proofErr w:type="spellStart"/>
      <w:r w:rsidRPr="00D30C65">
        <w:t>Frameworks</w:t>
      </w:r>
      <w:proofErr w:type="spellEnd"/>
      <w:r w:rsidRPr="00D30C65">
        <w:t xml:space="preserve"> retenu</w:t>
      </w:r>
      <w:r w:rsidRPr="00D30C65">
        <w:t>s</w:t>
      </w:r>
    </w:p>
    <w:p w14:paraId="56DA627D" w14:textId="77777777" w:rsidR="0075643E" w:rsidRPr="00D30C65" w:rsidRDefault="0075643E" w:rsidP="0075643E">
      <w:pPr>
        <w:pStyle w:val="Titre3"/>
        <w:tabs>
          <w:tab w:val="left" w:pos="0"/>
        </w:tabs>
        <w:rPr>
          <w:rFonts w:eastAsia="Tahoma" w:cs="Tahoma"/>
          <w:szCs w:val="20"/>
        </w:rPr>
      </w:pPr>
      <w:bookmarkStart w:id="9" w:name="_Toc197192456"/>
      <w:r w:rsidRPr="00D30C65">
        <w:t>Solution</w:t>
      </w:r>
      <w:r w:rsidRPr="00D30C65">
        <w:rPr>
          <w:rFonts w:eastAsia="Tahoma" w:cs="Tahoma"/>
          <w:szCs w:val="20"/>
        </w:rPr>
        <w:t xml:space="preserve"> Backend :</w:t>
      </w:r>
    </w:p>
    <w:p w14:paraId="130132EC" w14:textId="77777777" w:rsidR="0075643E" w:rsidRPr="00D30C65" w:rsidRDefault="0075643E" w:rsidP="0075643E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proofErr w:type="spellStart"/>
      <w:r w:rsidRPr="00D30C65">
        <w:rPr>
          <w:rFonts w:ascii="Karla" w:eastAsia="Tahoma" w:hAnsi="Karla" w:cs="Tahoma"/>
          <w:szCs w:val="20"/>
        </w:rPr>
        <w:t>Language</w:t>
      </w:r>
      <w:proofErr w:type="spellEnd"/>
      <w:r w:rsidRPr="00D30C65">
        <w:rPr>
          <w:rFonts w:ascii="Karla" w:eastAsia="Tahoma" w:hAnsi="Karla" w:cs="Tahoma"/>
          <w:szCs w:val="20"/>
        </w:rPr>
        <w:t xml:space="preserve"> : Python 3.12</w:t>
      </w:r>
    </w:p>
    <w:p w14:paraId="300B5596" w14:textId="77777777" w:rsidR="0075643E" w:rsidRPr="00D30C65" w:rsidRDefault="0075643E" w:rsidP="0075643E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 xml:space="preserve">Base de données : </w:t>
      </w:r>
      <w:proofErr w:type="spellStart"/>
      <w:r w:rsidRPr="00D30C65">
        <w:rPr>
          <w:rFonts w:ascii="Karla" w:eastAsia="Tahoma" w:hAnsi="Karla" w:cs="Tahoma"/>
          <w:szCs w:val="20"/>
        </w:rPr>
        <w:t>Mysql</w:t>
      </w:r>
      <w:proofErr w:type="spellEnd"/>
    </w:p>
    <w:p w14:paraId="3DDF2AC4" w14:textId="77777777" w:rsidR="0075643E" w:rsidRPr="00D30C65" w:rsidRDefault="0075643E" w:rsidP="0075643E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proofErr w:type="spellStart"/>
      <w:r w:rsidRPr="00D30C65">
        <w:rPr>
          <w:rFonts w:ascii="Karla" w:eastAsia="Tahoma" w:hAnsi="Karla" w:cs="Tahoma"/>
          <w:szCs w:val="20"/>
        </w:rPr>
        <w:t>Hashage</w:t>
      </w:r>
      <w:proofErr w:type="spellEnd"/>
      <w:r w:rsidRPr="00D30C65">
        <w:rPr>
          <w:rFonts w:ascii="Karla" w:eastAsia="Tahoma" w:hAnsi="Karla" w:cs="Tahoma"/>
          <w:szCs w:val="20"/>
        </w:rPr>
        <w:t xml:space="preserve"> de mot de passe : </w:t>
      </w:r>
      <w:proofErr w:type="spellStart"/>
      <w:r w:rsidRPr="00D30C65">
        <w:rPr>
          <w:rFonts w:ascii="Karla" w:eastAsia="Tahoma" w:hAnsi="Karla" w:cs="Tahoma"/>
          <w:szCs w:val="20"/>
        </w:rPr>
        <w:t>Bcrypt</w:t>
      </w:r>
      <w:proofErr w:type="spellEnd"/>
    </w:p>
    <w:p w14:paraId="357881C9" w14:textId="77777777" w:rsidR="0075643E" w:rsidRPr="00D30C65" w:rsidRDefault="0075643E" w:rsidP="0075643E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 xml:space="preserve">Serveur : </w:t>
      </w:r>
      <w:proofErr w:type="spellStart"/>
      <w:r w:rsidRPr="00D30C65">
        <w:rPr>
          <w:rFonts w:ascii="Karla" w:eastAsia="Tahoma" w:hAnsi="Karla" w:cs="Tahoma"/>
          <w:szCs w:val="20"/>
        </w:rPr>
        <w:t>FastApi</w:t>
      </w:r>
      <w:proofErr w:type="spellEnd"/>
      <w:r w:rsidRPr="00D30C65">
        <w:rPr>
          <w:rFonts w:ascii="Karla" w:eastAsia="Tahoma" w:hAnsi="Karla" w:cs="Tahoma"/>
          <w:szCs w:val="20"/>
        </w:rPr>
        <w:t xml:space="preserve"> avec </w:t>
      </w:r>
      <w:proofErr w:type="spellStart"/>
      <w:r w:rsidRPr="00D30C65">
        <w:rPr>
          <w:rFonts w:ascii="Karla" w:eastAsia="Tahoma" w:hAnsi="Karla" w:cs="Tahoma"/>
          <w:szCs w:val="20"/>
        </w:rPr>
        <w:t>Uvicorn</w:t>
      </w:r>
      <w:proofErr w:type="spellEnd"/>
      <w:r w:rsidRPr="00D30C65">
        <w:rPr>
          <w:rFonts w:ascii="Karla" w:eastAsia="Tahoma" w:hAnsi="Karla" w:cs="Tahoma"/>
          <w:szCs w:val="20"/>
        </w:rPr>
        <w:t xml:space="preserve"> (serveur ASGI)</w:t>
      </w:r>
    </w:p>
    <w:p w14:paraId="6B17DB07" w14:textId="77777777" w:rsidR="0075643E" w:rsidRPr="00D30C65" w:rsidRDefault="0075643E" w:rsidP="0075643E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 xml:space="preserve">ORM : </w:t>
      </w:r>
      <w:proofErr w:type="spellStart"/>
      <w:r w:rsidRPr="00D30C65">
        <w:rPr>
          <w:rFonts w:ascii="Karla" w:eastAsia="Tahoma" w:hAnsi="Karla" w:cs="Tahoma"/>
          <w:szCs w:val="20"/>
        </w:rPr>
        <w:t>SqlModel</w:t>
      </w:r>
      <w:proofErr w:type="spellEnd"/>
    </w:p>
    <w:p w14:paraId="0D3A81AC" w14:textId="77777777" w:rsidR="0075643E" w:rsidRPr="00D30C65" w:rsidRDefault="0075643E" w:rsidP="0075643E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 xml:space="preserve">Validation de données : </w:t>
      </w:r>
      <w:proofErr w:type="spellStart"/>
      <w:r w:rsidRPr="00D30C65">
        <w:rPr>
          <w:rFonts w:ascii="Karla" w:eastAsia="Tahoma" w:hAnsi="Karla" w:cs="Tahoma"/>
          <w:szCs w:val="20"/>
        </w:rPr>
        <w:t>Pydantic</w:t>
      </w:r>
      <w:proofErr w:type="spellEnd"/>
    </w:p>
    <w:p w14:paraId="188D6D24" w14:textId="77777777" w:rsidR="0075643E" w:rsidRPr="00D30C65" w:rsidRDefault="0075643E" w:rsidP="0075643E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 xml:space="preserve">Outil de migration de base de données : </w:t>
      </w:r>
      <w:proofErr w:type="spellStart"/>
      <w:r w:rsidRPr="00D30C65">
        <w:rPr>
          <w:rFonts w:ascii="Karla" w:eastAsia="Tahoma" w:hAnsi="Karla" w:cs="Tahoma"/>
          <w:szCs w:val="20"/>
        </w:rPr>
        <w:t>Alembic</w:t>
      </w:r>
      <w:proofErr w:type="spellEnd"/>
    </w:p>
    <w:p w14:paraId="04A0C6C3" w14:textId="77777777" w:rsidR="0075643E" w:rsidRPr="00D30C65" w:rsidRDefault="0075643E" w:rsidP="0075643E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proofErr w:type="spellStart"/>
      <w:r w:rsidRPr="00D30C65">
        <w:rPr>
          <w:rFonts w:ascii="Karla" w:eastAsia="Tahoma" w:hAnsi="Karla" w:cs="Tahoma"/>
          <w:szCs w:val="20"/>
        </w:rPr>
        <w:t>Sanitization</w:t>
      </w:r>
      <w:proofErr w:type="spellEnd"/>
      <w:r w:rsidRPr="00D30C65">
        <w:rPr>
          <w:rFonts w:ascii="Karla" w:eastAsia="Tahoma" w:hAnsi="Karla" w:cs="Tahoma"/>
          <w:szCs w:val="20"/>
        </w:rPr>
        <w:t xml:space="preserve"> de code HTML : </w:t>
      </w:r>
      <w:proofErr w:type="spellStart"/>
      <w:r w:rsidRPr="00D30C65">
        <w:rPr>
          <w:rFonts w:ascii="Karla" w:eastAsia="Tahoma" w:hAnsi="Karla" w:cs="Tahoma"/>
          <w:szCs w:val="20"/>
        </w:rPr>
        <w:t>Bleach</w:t>
      </w:r>
      <w:proofErr w:type="spellEnd"/>
    </w:p>
    <w:p w14:paraId="26F5E1A9" w14:textId="77777777" w:rsidR="0075643E" w:rsidRPr="00D30C65" w:rsidRDefault="0075643E" w:rsidP="0075643E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 xml:space="preserve">Framework de tests unitaires : </w:t>
      </w:r>
      <w:proofErr w:type="spellStart"/>
      <w:r w:rsidRPr="00D30C65">
        <w:rPr>
          <w:rFonts w:ascii="Karla" w:eastAsia="Tahoma" w:hAnsi="Karla" w:cs="Tahoma"/>
          <w:szCs w:val="20"/>
        </w:rPr>
        <w:t>Pytests</w:t>
      </w:r>
      <w:proofErr w:type="spellEnd"/>
    </w:p>
    <w:p w14:paraId="41DEDA6D" w14:textId="77777777" w:rsidR="0075643E" w:rsidRPr="00D30C65" w:rsidRDefault="0075643E" w:rsidP="0075643E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>Stratégie d’autorisation/authentification : JWT</w:t>
      </w:r>
    </w:p>
    <w:p w14:paraId="6FA37F54" w14:textId="6B52F1E5" w:rsidR="0075643E" w:rsidRPr="00D30C65" w:rsidRDefault="0075643E" w:rsidP="0075643E">
      <w:pPr>
        <w:pStyle w:val="Titre3"/>
        <w:tabs>
          <w:tab w:val="left" w:pos="0"/>
        </w:tabs>
        <w:rPr>
          <w:rFonts w:eastAsia="Tahoma" w:cs="Tahoma"/>
          <w:szCs w:val="20"/>
        </w:rPr>
      </w:pPr>
      <w:r w:rsidRPr="00D30C65">
        <w:t>Solution</w:t>
      </w:r>
      <w:r w:rsidRPr="00D30C65">
        <w:rPr>
          <w:rFonts w:eastAsia="Tahoma" w:cs="Tahoma"/>
          <w:szCs w:val="20"/>
        </w:rPr>
        <w:t xml:space="preserve"> </w:t>
      </w:r>
      <w:r w:rsidRPr="00D30C65">
        <w:rPr>
          <w:rFonts w:eastAsia="Tahoma" w:cs="Tahoma"/>
          <w:szCs w:val="20"/>
        </w:rPr>
        <w:t>Frontend</w:t>
      </w:r>
      <w:r w:rsidRPr="00D30C65">
        <w:rPr>
          <w:rFonts w:eastAsia="Tahoma" w:cs="Tahoma"/>
          <w:szCs w:val="20"/>
        </w:rPr>
        <w:t> :</w:t>
      </w:r>
    </w:p>
    <w:p w14:paraId="621EAB61" w14:textId="78E95759" w:rsidR="0075643E" w:rsidRPr="00D30C65" w:rsidRDefault="0075643E" w:rsidP="0075643E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proofErr w:type="spellStart"/>
      <w:r w:rsidRPr="00D30C65">
        <w:rPr>
          <w:rFonts w:ascii="Karla" w:eastAsia="Tahoma" w:hAnsi="Karla" w:cs="Tahoma"/>
          <w:szCs w:val="20"/>
        </w:rPr>
        <w:t>Language</w:t>
      </w:r>
      <w:proofErr w:type="spellEnd"/>
      <w:r w:rsidRPr="00D30C65">
        <w:rPr>
          <w:rFonts w:ascii="Karla" w:eastAsia="Tahoma" w:hAnsi="Karla" w:cs="Tahoma"/>
          <w:szCs w:val="20"/>
        </w:rPr>
        <w:t xml:space="preserve"> : </w:t>
      </w:r>
      <w:proofErr w:type="spellStart"/>
      <w:r w:rsidRPr="00D30C65">
        <w:rPr>
          <w:rFonts w:ascii="Karla" w:eastAsia="Tahoma" w:hAnsi="Karla" w:cs="Tahoma"/>
          <w:szCs w:val="20"/>
        </w:rPr>
        <w:t>TypeScript</w:t>
      </w:r>
      <w:proofErr w:type="spellEnd"/>
    </w:p>
    <w:p w14:paraId="259F1B8D" w14:textId="44BCFFE9" w:rsidR="0075643E" w:rsidRPr="00D30C65" w:rsidRDefault="00494772" w:rsidP="001B2805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 xml:space="preserve">Serveur : </w:t>
      </w:r>
      <w:r w:rsidRPr="00D30C65">
        <w:rPr>
          <w:rFonts w:ascii="Karla" w:eastAsia="Tahoma" w:hAnsi="Karla" w:cs="Tahoma"/>
          <w:szCs w:val="20"/>
        </w:rPr>
        <w:t xml:space="preserve">Next.js 15 avec </w:t>
      </w:r>
      <w:proofErr w:type="spellStart"/>
      <w:r w:rsidRPr="00D30C65">
        <w:rPr>
          <w:rFonts w:ascii="Karla" w:eastAsia="Tahoma" w:hAnsi="Karla" w:cs="Tahoma"/>
          <w:szCs w:val="20"/>
        </w:rPr>
        <w:t>React</w:t>
      </w:r>
      <w:proofErr w:type="spellEnd"/>
      <w:r w:rsidRPr="00D30C65">
        <w:rPr>
          <w:rFonts w:ascii="Karla" w:eastAsia="Tahoma" w:hAnsi="Karla" w:cs="Tahoma"/>
          <w:szCs w:val="20"/>
        </w:rPr>
        <w:t xml:space="preserve"> 19</w:t>
      </w:r>
      <w:r w:rsidRPr="00D30C65">
        <w:rPr>
          <w:rFonts w:ascii="Karla" w:eastAsia="Tahoma" w:hAnsi="Karla" w:cs="Tahoma"/>
          <w:szCs w:val="20"/>
        </w:rPr>
        <w:t xml:space="preserve"> et </w:t>
      </w:r>
      <w:r w:rsidRPr="00D30C65">
        <w:rPr>
          <w:rFonts w:ascii="Karla" w:eastAsia="Tahoma" w:hAnsi="Karla" w:cs="Tahoma"/>
          <w:szCs w:val="20"/>
        </w:rPr>
        <w:t>NextAuth.js</w:t>
      </w:r>
    </w:p>
    <w:p w14:paraId="63F0A8CB" w14:textId="60B95D7D" w:rsidR="0075643E" w:rsidRPr="00D30C65" w:rsidRDefault="00494772" w:rsidP="0075643E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 xml:space="preserve">Composants : </w:t>
      </w:r>
      <w:proofErr w:type="spellStart"/>
      <w:r w:rsidRPr="00D30C65">
        <w:rPr>
          <w:rFonts w:ascii="Karla" w:eastAsia="Tahoma" w:hAnsi="Karla" w:cs="Tahoma"/>
          <w:szCs w:val="20"/>
        </w:rPr>
        <w:t>Shadcnui</w:t>
      </w:r>
      <w:proofErr w:type="spellEnd"/>
      <w:r w:rsidRPr="00D30C65">
        <w:rPr>
          <w:rFonts w:ascii="Karla" w:eastAsia="Tahoma" w:hAnsi="Karla" w:cs="Tahoma"/>
          <w:szCs w:val="20"/>
        </w:rPr>
        <w:t xml:space="preserve"> avec </w:t>
      </w:r>
      <w:proofErr w:type="spellStart"/>
      <w:r w:rsidRPr="00D30C65">
        <w:rPr>
          <w:rFonts w:ascii="Karla" w:eastAsia="Tahoma" w:hAnsi="Karla" w:cs="Tahoma"/>
          <w:szCs w:val="20"/>
        </w:rPr>
        <w:t>TailwindCss</w:t>
      </w:r>
      <w:proofErr w:type="spellEnd"/>
    </w:p>
    <w:p w14:paraId="62E15BFB" w14:textId="283D48D8" w:rsidR="0075643E" w:rsidRPr="00D30C65" w:rsidRDefault="00494772" w:rsidP="0075643E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 xml:space="preserve">Editeur de texte WYSWYG : </w:t>
      </w:r>
      <w:proofErr w:type="spellStart"/>
      <w:r w:rsidR="0075643E" w:rsidRPr="00D30C65">
        <w:rPr>
          <w:rFonts w:ascii="Karla" w:eastAsia="Tahoma" w:hAnsi="Karla" w:cs="Tahoma"/>
          <w:szCs w:val="20"/>
        </w:rPr>
        <w:t>Tiptap</w:t>
      </w:r>
      <w:proofErr w:type="spellEnd"/>
    </w:p>
    <w:bookmarkEnd w:id="9"/>
    <w:p w14:paraId="7D296C64" w14:textId="2F15BA3B" w:rsidR="68206B4C" w:rsidRPr="00D30C65" w:rsidRDefault="00494772" w:rsidP="00494772">
      <w:pPr>
        <w:pStyle w:val="Titre3"/>
        <w:tabs>
          <w:tab w:val="left" w:pos="0"/>
        </w:tabs>
      </w:pPr>
      <w:r w:rsidRPr="00D30C65">
        <w:t>Architecture logicielle</w:t>
      </w:r>
    </w:p>
    <w:p w14:paraId="6604E62A" w14:textId="331153F4" w:rsidR="004B06B8" w:rsidRPr="00D30C65" w:rsidRDefault="004B06B8" w:rsidP="00494772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>Architecture MVC avec API / client</w:t>
      </w:r>
    </w:p>
    <w:p w14:paraId="2F6D59D2" w14:textId="3BB9E7F8" w:rsidR="00494772" w:rsidRPr="00D30C65" w:rsidRDefault="00494772" w:rsidP="00494772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>Api</w:t>
      </w:r>
      <w:r w:rsidRPr="00D30C65">
        <w:rPr>
          <w:rFonts w:ascii="Karla" w:eastAsia="Tahoma" w:hAnsi="Karla" w:cs="Tahoma"/>
          <w:szCs w:val="20"/>
        </w:rPr>
        <w:t xml:space="preserve"> RESTful.</w:t>
      </w:r>
    </w:p>
    <w:p w14:paraId="111BAB7A" w14:textId="6BAEE48A" w:rsidR="00494772" w:rsidRPr="00D30C65" w:rsidRDefault="00494772" w:rsidP="00494772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 xml:space="preserve">Base de données </w:t>
      </w:r>
      <w:proofErr w:type="spellStart"/>
      <w:r w:rsidR="00266480" w:rsidRPr="00D30C65">
        <w:rPr>
          <w:rFonts w:ascii="Karla" w:eastAsia="Tahoma" w:hAnsi="Karla" w:cs="Tahoma"/>
          <w:szCs w:val="20"/>
        </w:rPr>
        <w:t>MySql</w:t>
      </w:r>
      <w:proofErr w:type="spellEnd"/>
      <w:r w:rsidRPr="00D30C65">
        <w:rPr>
          <w:rFonts w:ascii="Karla" w:eastAsia="Tahoma" w:hAnsi="Karla" w:cs="Tahoma"/>
          <w:szCs w:val="20"/>
        </w:rPr>
        <w:t>.</w:t>
      </w:r>
    </w:p>
    <w:p w14:paraId="6D8E2728" w14:textId="6A1B2AE1" w:rsidR="00494772" w:rsidRPr="00D30C65" w:rsidRDefault="00494772" w:rsidP="00494772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 xml:space="preserve">Authentification </w:t>
      </w:r>
      <w:r w:rsidR="00266480" w:rsidRPr="00D30C65">
        <w:rPr>
          <w:rFonts w:ascii="Karla" w:eastAsia="Tahoma" w:hAnsi="Karla" w:cs="Tahoma"/>
          <w:szCs w:val="20"/>
        </w:rPr>
        <w:t xml:space="preserve">par </w:t>
      </w:r>
      <w:r w:rsidRPr="00D30C65">
        <w:rPr>
          <w:rFonts w:ascii="Karla" w:eastAsia="Tahoma" w:hAnsi="Karla" w:cs="Tahoma"/>
          <w:szCs w:val="20"/>
        </w:rPr>
        <w:t>JWT.</w:t>
      </w:r>
    </w:p>
    <w:p w14:paraId="25BB02CB" w14:textId="1A51A022" w:rsidR="00266480" w:rsidRPr="00D30C65" w:rsidRDefault="00494772" w:rsidP="00266480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 xml:space="preserve">Documentation </w:t>
      </w:r>
      <w:proofErr w:type="spellStart"/>
      <w:r w:rsidRPr="00D30C65">
        <w:rPr>
          <w:rFonts w:ascii="Karla" w:eastAsia="Tahoma" w:hAnsi="Karla" w:cs="Tahoma"/>
          <w:szCs w:val="20"/>
        </w:rPr>
        <w:t>OpenAPI</w:t>
      </w:r>
      <w:proofErr w:type="spellEnd"/>
      <w:r w:rsidRPr="00D30C65">
        <w:rPr>
          <w:rFonts w:ascii="Karla" w:eastAsia="Tahoma" w:hAnsi="Karla" w:cs="Tahoma"/>
          <w:szCs w:val="20"/>
        </w:rPr>
        <w:t xml:space="preserve"> (</w:t>
      </w:r>
      <w:proofErr w:type="spellStart"/>
      <w:r w:rsidRPr="00D30C65">
        <w:rPr>
          <w:rFonts w:ascii="Karla" w:eastAsia="Tahoma" w:hAnsi="Karla" w:cs="Tahoma"/>
          <w:szCs w:val="20"/>
        </w:rPr>
        <w:t>Swagger</w:t>
      </w:r>
      <w:proofErr w:type="spellEnd"/>
      <w:r w:rsidRPr="00D30C65">
        <w:rPr>
          <w:rFonts w:ascii="Karla" w:eastAsia="Tahoma" w:hAnsi="Karla" w:cs="Tahoma"/>
          <w:szCs w:val="20"/>
        </w:rPr>
        <w:t>).</w:t>
      </w:r>
    </w:p>
    <w:p w14:paraId="0EF00E26" w14:textId="5C49225D" w:rsidR="00266480" w:rsidRPr="00D30C65" w:rsidRDefault="00266480" w:rsidP="00266480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lastRenderedPageBreak/>
        <w:t xml:space="preserve">Appel API avec </w:t>
      </w:r>
      <w:proofErr w:type="spellStart"/>
      <w:r w:rsidRPr="00D30C65">
        <w:rPr>
          <w:rFonts w:ascii="Karla" w:eastAsia="Tahoma" w:hAnsi="Karla" w:cs="Tahoma"/>
          <w:szCs w:val="20"/>
        </w:rPr>
        <w:t>fetch</w:t>
      </w:r>
      <w:proofErr w:type="spellEnd"/>
      <w:r w:rsidRPr="00D30C65">
        <w:rPr>
          <w:rFonts w:ascii="Karla" w:eastAsia="Tahoma" w:hAnsi="Karla" w:cs="Tahoma"/>
          <w:szCs w:val="20"/>
        </w:rPr>
        <w:t>/</w:t>
      </w:r>
      <w:proofErr w:type="spellStart"/>
      <w:r w:rsidRPr="00D30C65">
        <w:rPr>
          <w:rFonts w:ascii="Karla" w:eastAsia="Tahoma" w:hAnsi="Karla" w:cs="Tahoma"/>
          <w:szCs w:val="20"/>
        </w:rPr>
        <w:t>axios</w:t>
      </w:r>
      <w:proofErr w:type="spellEnd"/>
      <w:r w:rsidRPr="00D30C65">
        <w:rPr>
          <w:rFonts w:ascii="Karla" w:eastAsia="Tahoma" w:hAnsi="Karla" w:cs="Tahoma"/>
          <w:szCs w:val="20"/>
        </w:rPr>
        <w:t>.</w:t>
      </w:r>
      <w:r w:rsidRPr="00D30C65">
        <w:rPr>
          <w:rFonts w:ascii="Karla" w:eastAsia="Tahoma" w:hAnsi="Karla" w:cs="Tahoma"/>
          <w:szCs w:val="20"/>
        </w:rPr>
        <w:t xml:space="preserve"> </w:t>
      </w:r>
    </w:p>
    <w:p w14:paraId="6ADB99A1" w14:textId="04A9A24D" w:rsidR="00493E48" w:rsidRPr="00D30C65" w:rsidRDefault="004B06B8" w:rsidP="00056B35">
      <w:pPr>
        <w:pStyle w:val="Titre1"/>
        <w:tabs>
          <w:tab w:val="left" w:pos="0"/>
        </w:tabs>
        <w:ind w:left="357" w:hanging="357"/>
        <w:rPr>
          <w:szCs w:val="36"/>
        </w:rPr>
      </w:pPr>
      <w:bookmarkStart w:id="10" w:name="_Toc40511647"/>
      <w:bookmarkEnd w:id="7"/>
      <w:r w:rsidRPr="00D30C65">
        <w:t>Développement de l'application</w:t>
      </w:r>
    </w:p>
    <w:p w14:paraId="7686DAB4" w14:textId="77777777" w:rsidR="004B06B8" w:rsidRPr="00D30C65" w:rsidRDefault="004B06B8" w:rsidP="004B06B8">
      <w:pPr>
        <w:pStyle w:val="Titre2"/>
      </w:pPr>
      <w:bookmarkStart w:id="11" w:name="_Toc197192461"/>
      <w:bookmarkEnd w:id="10"/>
      <w:r w:rsidRPr="00D30C65">
        <w:t>Modules et fonctionnalités clés</w:t>
      </w:r>
    </w:p>
    <w:bookmarkEnd w:id="11"/>
    <w:p w14:paraId="032B67BC" w14:textId="18120B4F" w:rsidR="004B06B8" w:rsidRPr="004B06B8" w:rsidRDefault="004B06B8" w:rsidP="004B06B8">
      <w:pPr>
        <w:pStyle w:val="Titre3"/>
        <w:tabs>
          <w:tab w:val="left" w:pos="0"/>
        </w:tabs>
        <w:rPr>
          <w:rFonts w:eastAsia="Tahoma" w:cs="Tahoma"/>
          <w:szCs w:val="20"/>
        </w:rPr>
      </w:pPr>
      <w:r w:rsidRPr="004B06B8">
        <w:t>Authentification</w:t>
      </w:r>
      <w:r w:rsidRPr="004B06B8">
        <w:rPr>
          <w:rFonts w:eastAsia="Tahoma" w:cs="Tahoma"/>
          <w:szCs w:val="20"/>
        </w:rPr>
        <w:t xml:space="preserve"> et gestion des sessions</w:t>
      </w:r>
    </w:p>
    <w:p w14:paraId="33374EAC" w14:textId="77777777" w:rsidR="004B06B8" w:rsidRPr="004B06B8" w:rsidRDefault="004B06B8" w:rsidP="004B06B8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4B06B8">
        <w:rPr>
          <w:rFonts w:ascii="Karla" w:eastAsia="Tahoma" w:hAnsi="Karla" w:cs="Tahoma"/>
          <w:szCs w:val="20"/>
        </w:rPr>
        <w:t>Inscription/Connexion utilisateur.</w:t>
      </w:r>
    </w:p>
    <w:p w14:paraId="6BD1D8E0" w14:textId="77777777" w:rsidR="004B06B8" w:rsidRPr="004B06B8" w:rsidRDefault="004B06B8" w:rsidP="004B06B8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4B06B8">
        <w:rPr>
          <w:rFonts w:ascii="Karla" w:eastAsia="Tahoma" w:hAnsi="Karla" w:cs="Tahoma"/>
          <w:szCs w:val="20"/>
        </w:rPr>
        <w:t xml:space="preserve">Gestion des </w:t>
      </w:r>
      <w:proofErr w:type="spellStart"/>
      <w:r w:rsidRPr="004B06B8">
        <w:rPr>
          <w:rFonts w:ascii="Karla" w:eastAsia="Tahoma" w:hAnsi="Karla" w:cs="Tahoma"/>
          <w:szCs w:val="20"/>
        </w:rPr>
        <w:t>tokens</w:t>
      </w:r>
      <w:proofErr w:type="spellEnd"/>
      <w:r w:rsidRPr="004B06B8">
        <w:rPr>
          <w:rFonts w:ascii="Karla" w:eastAsia="Tahoma" w:hAnsi="Karla" w:cs="Tahoma"/>
          <w:szCs w:val="20"/>
        </w:rPr>
        <w:t xml:space="preserve"> JWT.</w:t>
      </w:r>
    </w:p>
    <w:p w14:paraId="6C7A09A6" w14:textId="77777777" w:rsidR="004B06B8" w:rsidRPr="004B06B8" w:rsidRDefault="004B06B8" w:rsidP="004B06B8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4B06B8">
        <w:rPr>
          <w:rFonts w:ascii="Karla" w:eastAsia="Tahoma" w:hAnsi="Karla" w:cs="Tahoma"/>
          <w:szCs w:val="20"/>
        </w:rPr>
        <w:t>Protection des routes.</w:t>
      </w:r>
    </w:p>
    <w:p w14:paraId="20D1244F" w14:textId="77777777" w:rsidR="004B06B8" w:rsidRPr="004B06B8" w:rsidRDefault="004B06B8" w:rsidP="004B06B8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4B06B8">
        <w:rPr>
          <w:rFonts w:ascii="Karla" w:eastAsia="Tahoma" w:hAnsi="Karla" w:cs="Tahoma"/>
          <w:szCs w:val="20"/>
        </w:rPr>
        <w:t>Récupération de mot de passe.</w:t>
      </w:r>
    </w:p>
    <w:p w14:paraId="126AC00C" w14:textId="092D0233" w:rsidR="004B06B8" w:rsidRPr="004B06B8" w:rsidRDefault="004B06B8" w:rsidP="004B06B8">
      <w:pPr>
        <w:pStyle w:val="Titre3"/>
        <w:tabs>
          <w:tab w:val="left" w:pos="0"/>
        </w:tabs>
        <w:rPr>
          <w:rFonts w:eastAsia="Tahoma" w:cs="Tahoma"/>
          <w:szCs w:val="20"/>
        </w:rPr>
      </w:pPr>
      <w:r w:rsidRPr="004B06B8">
        <w:t>Fonctionnalités</w:t>
      </w:r>
      <w:r w:rsidRPr="004B06B8">
        <w:rPr>
          <w:rFonts w:eastAsia="Tahoma" w:cs="Tahoma"/>
          <w:szCs w:val="20"/>
        </w:rPr>
        <w:t xml:space="preserve"> principales</w:t>
      </w:r>
    </w:p>
    <w:p w14:paraId="7C49B06C" w14:textId="77777777" w:rsidR="004B06B8" w:rsidRPr="00D30C65" w:rsidRDefault="004B06B8" w:rsidP="004B06B8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4B06B8">
        <w:rPr>
          <w:rFonts w:ascii="Karla" w:eastAsia="Tahoma" w:hAnsi="Karla" w:cs="Tahoma"/>
          <w:szCs w:val="20"/>
        </w:rPr>
        <w:t>Exercices de respiration</w:t>
      </w:r>
      <w:r w:rsidRPr="00D30C65">
        <w:rPr>
          <w:rFonts w:ascii="Karla" w:eastAsia="Tahoma" w:hAnsi="Karla" w:cs="Tahoma"/>
          <w:szCs w:val="20"/>
        </w:rPr>
        <w:t> :</w:t>
      </w:r>
    </w:p>
    <w:p w14:paraId="1B37EDCA" w14:textId="3C6B5286" w:rsidR="004B06B8" w:rsidRPr="004B06B8" w:rsidRDefault="004B06B8" w:rsidP="00D20F54">
      <w:pPr>
        <w:numPr>
          <w:ilvl w:val="1"/>
          <w:numId w:val="21"/>
        </w:numPr>
        <w:tabs>
          <w:tab w:val="clear" w:pos="1440"/>
          <w:tab w:val="left" w:pos="0"/>
          <w:tab w:val="num" w:pos="1134"/>
        </w:tabs>
        <w:ind w:left="993"/>
        <w:rPr>
          <w:rFonts w:ascii="Karla" w:eastAsia="Tahoma" w:hAnsi="Karla" w:cs="Tahoma"/>
          <w:szCs w:val="20"/>
        </w:rPr>
      </w:pPr>
      <w:r w:rsidRPr="004B06B8">
        <w:rPr>
          <w:rFonts w:ascii="Karla" w:eastAsia="Tahoma" w:hAnsi="Karla" w:cs="Tahoma"/>
          <w:szCs w:val="20"/>
        </w:rPr>
        <w:t>Minuteur personnalisable.</w:t>
      </w:r>
    </w:p>
    <w:p w14:paraId="4BAA1621" w14:textId="77777777" w:rsidR="004B06B8" w:rsidRPr="004B06B8" w:rsidRDefault="004B06B8" w:rsidP="004B06B8">
      <w:pPr>
        <w:numPr>
          <w:ilvl w:val="1"/>
          <w:numId w:val="21"/>
        </w:numPr>
        <w:tabs>
          <w:tab w:val="clear" w:pos="1440"/>
          <w:tab w:val="left" w:pos="0"/>
          <w:tab w:val="num" w:pos="1134"/>
        </w:tabs>
        <w:ind w:left="993"/>
        <w:rPr>
          <w:rFonts w:ascii="Karla" w:eastAsia="Tahoma" w:hAnsi="Karla" w:cs="Tahoma"/>
          <w:szCs w:val="20"/>
        </w:rPr>
      </w:pPr>
      <w:r w:rsidRPr="004B06B8">
        <w:rPr>
          <w:rFonts w:ascii="Karla" w:eastAsia="Tahoma" w:hAnsi="Karla" w:cs="Tahoma"/>
          <w:szCs w:val="20"/>
        </w:rPr>
        <w:t>Guide visuel.</w:t>
      </w:r>
    </w:p>
    <w:p w14:paraId="571FCF39" w14:textId="77777777" w:rsidR="004B06B8" w:rsidRPr="00D30C65" w:rsidRDefault="004B06B8" w:rsidP="004B06B8">
      <w:pPr>
        <w:numPr>
          <w:ilvl w:val="1"/>
          <w:numId w:val="21"/>
        </w:numPr>
        <w:tabs>
          <w:tab w:val="clear" w:pos="1440"/>
          <w:tab w:val="left" w:pos="0"/>
          <w:tab w:val="num" w:pos="1134"/>
        </w:tabs>
        <w:ind w:left="993"/>
        <w:rPr>
          <w:rFonts w:ascii="Karla" w:eastAsia="Tahoma" w:hAnsi="Karla" w:cs="Tahoma"/>
          <w:szCs w:val="20"/>
        </w:rPr>
      </w:pPr>
      <w:r w:rsidRPr="004B06B8">
        <w:rPr>
          <w:rFonts w:ascii="Karla" w:eastAsia="Tahoma" w:hAnsi="Karla" w:cs="Tahoma"/>
          <w:szCs w:val="20"/>
        </w:rPr>
        <w:t>Historique des sessions.</w:t>
      </w:r>
    </w:p>
    <w:p w14:paraId="1C6538DA" w14:textId="6F25B9C5" w:rsidR="004B06B8" w:rsidRPr="00D30C65" w:rsidRDefault="004B06B8" w:rsidP="004B06B8">
      <w:pPr>
        <w:numPr>
          <w:ilvl w:val="0"/>
          <w:numId w:val="21"/>
        </w:numPr>
        <w:tabs>
          <w:tab w:val="left" w:pos="0"/>
        </w:tabs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>Articles informatifs :</w:t>
      </w:r>
    </w:p>
    <w:p w14:paraId="6C21053F" w14:textId="220F20B4" w:rsidR="004B06B8" w:rsidRPr="00D30C65" w:rsidRDefault="004B06B8" w:rsidP="004B06B8">
      <w:pPr>
        <w:numPr>
          <w:ilvl w:val="1"/>
          <w:numId w:val="21"/>
        </w:numPr>
        <w:tabs>
          <w:tab w:val="clear" w:pos="1440"/>
          <w:tab w:val="left" w:pos="0"/>
          <w:tab w:val="num" w:pos="1134"/>
        </w:tabs>
        <w:ind w:left="993"/>
        <w:rPr>
          <w:rFonts w:ascii="Karla" w:eastAsia="Tahoma" w:hAnsi="Karla" w:cs="Tahoma"/>
          <w:szCs w:val="20"/>
        </w:rPr>
      </w:pPr>
      <w:proofErr w:type="spellStart"/>
      <w:r w:rsidRPr="00D30C65">
        <w:rPr>
          <w:rFonts w:ascii="Karla" w:eastAsia="Tahoma" w:hAnsi="Karla" w:cs="Tahoma"/>
          <w:szCs w:val="20"/>
        </w:rPr>
        <w:t>Triables</w:t>
      </w:r>
      <w:proofErr w:type="spellEnd"/>
      <w:r w:rsidRPr="00D30C65">
        <w:rPr>
          <w:rFonts w:ascii="Karla" w:eastAsia="Tahoma" w:hAnsi="Karla" w:cs="Tahoma"/>
          <w:szCs w:val="20"/>
        </w:rPr>
        <w:t xml:space="preserve"> par catégorie</w:t>
      </w:r>
    </w:p>
    <w:p w14:paraId="36422195" w14:textId="02152BA2" w:rsidR="004B06B8" w:rsidRPr="00D30C65" w:rsidRDefault="004B06B8" w:rsidP="004B06B8">
      <w:pPr>
        <w:numPr>
          <w:ilvl w:val="1"/>
          <w:numId w:val="21"/>
        </w:numPr>
        <w:tabs>
          <w:tab w:val="clear" w:pos="1440"/>
          <w:tab w:val="left" w:pos="0"/>
          <w:tab w:val="num" w:pos="1134"/>
        </w:tabs>
        <w:ind w:left="993"/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>Editeur de texte enrichi</w:t>
      </w:r>
    </w:p>
    <w:p w14:paraId="72A1BB8C" w14:textId="62ADCD42" w:rsidR="0ECB7CB0" w:rsidRPr="00D30C65" w:rsidRDefault="004B06B8" w:rsidP="004B06B8">
      <w:pPr>
        <w:numPr>
          <w:ilvl w:val="1"/>
          <w:numId w:val="21"/>
        </w:numPr>
        <w:tabs>
          <w:tab w:val="clear" w:pos="1440"/>
          <w:tab w:val="left" w:pos="0"/>
          <w:tab w:val="num" w:pos="1134"/>
        </w:tabs>
        <w:ind w:left="993"/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>Ajout et suppression par les administrateurs</w:t>
      </w:r>
    </w:p>
    <w:p w14:paraId="0534E540" w14:textId="2455D0F5" w:rsidR="004B06B8" w:rsidRPr="00D30C65" w:rsidRDefault="004B06B8" w:rsidP="004B06B8">
      <w:pPr>
        <w:numPr>
          <w:ilvl w:val="0"/>
          <w:numId w:val="21"/>
        </w:numPr>
        <w:tabs>
          <w:tab w:val="left" w:pos="0"/>
        </w:tabs>
        <w:rPr>
          <w:rFonts w:ascii="Karla" w:hAnsi="Karla"/>
        </w:rPr>
      </w:pPr>
      <w:r w:rsidRPr="00D30C65">
        <w:rPr>
          <w:rFonts w:ascii="Karla" w:hAnsi="Karla"/>
        </w:rPr>
        <w:t>Tableau de bord utilisateur</w:t>
      </w:r>
      <w:r w:rsidRPr="00D30C65">
        <w:rPr>
          <w:rFonts w:ascii="Karla" w:hAnsi="Karla"/>
        </w:rPr>
        <w:t xml:space="preserve"> pour les administrateurs</w:t>
      </w:r>
    </w:p>
    <w:p w14:paraId="594B7A3A" w14:textId="77777777" w:rsidR="004B06B8" w:rsidRPr="00D30C65" w:rsidRDefault="004B06B8" w:rsidP="004B06B8">
      <w:pPr>
        <w:numPr>
          <w:ilvl w:val="1"/>
          <w:numId w:val="21"/>
        </w:numPr>
        <w:tabs>
          <w:tab w:val="clear" w:pos="1440"/>
          <w:tab w:val="left" w:pos="0"/>
          <w:tab w:val="num" w:pos="1134"/>
        </w:tabs>
        <w:ind w:left="993"/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>Suivi des activités.</w:t>
      </w:r>
    </w:p>
    <w:p w14:paraId="3F9CE2D4" w14:textId="77777777" w:rsidR="004B06B8" w:rsidRPr="00D30C65" w:rsidRDefault="004B06B8" w:rsidP="004B06B8">
      <w:pPr>
        <w:numPr>
          <w:ilvl w:val="1"/>
          <w:numId w:val="21"/>
        </w:numPr>
        <w:tabs>
          <w:tab w:val="clear" w:pos="1440"/>
          <w:tab w:val="left" w:pos="0"/>
          <w:tab w:val="num" w:pos="1134"/>
        </w:tabs>
        <w:ind w:left="993"/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>Statistiques.</w:t>
      </w:r>
    </w:p>
    <w:p w14:paraId="112917A5" w14:textId="3797E783" w:rsidR="004B06B8" w:rsidRPr="00D30C65" w:rsidRDefault="004B06B8" w:rsidP="004B06B8">
      <w:pPr>
        <w:numPr>
          <w:ilvl w:val="1"/>
          <w:numId w:val="21"/>
        </w:numPr>
        <w:tabs>
          <w:tab w:val="clear" w:pos="1440"/>
          <w:tab w:val="left" w:pos="0"/>
          <w:tab w:val="num" w:pos="1134"/>
        </w:tabs>
        <w:ind w:left="993"/>
        <w:rPr>
          <w:rFonts w:ascii="Karla" w:eastAsia="Tahoma" w:hAnsi="Karla" w:cs="Tahoma"/>
          <w:szCs w:val="20"/>
        </w:rPr>
      </w:pPr>
      <w:r w:rsidRPr="00D30C65">
        <w:rPr>
          <w:rFonts w:ascii="Karla" w:eastAsia="Tahoma" w:hAnsi="Karla" w:cs="Tahoma"/>
          <w:szCs w:val="20"/>
        </w:rPr>
        <w:t>Préférences.</w:t>
      </w:r>
    </w:p>
    <w:p w14:paraId="416975EC" w14:textId="20095986" w:rsidR="4FB2F1AD" w:rsidRPr="00D30C65" w:rsidRDefault="4FB2F1AD" w:rsidP="00056B35">
      <w:pPr>
        <w:tabs>
          <w:tab w:val="left" w:pos="0"/>
        </w:tabs>
        <w:rPr>
          <w:rFonts w:ascii="Karla" w:hAnsi="Karla"/>
        </w:rPr>
      </w:pPr>
    </w:p>
    <w:p w14:paraId="554F4EC3" w14:textId="19C390EB" w:rsidR="0091533F" w:rsidRPr="00D30C65" w:rsidRDefault="00D30C65" w:rsidP="00056B35">
      <w:pPr>
        <w:pStyle w:val="Titre1"/>
        <w:tabs>
          <w:tab w:val="left" w:pos="0"/>
        </w:tabs>
      </w:pPr>
      <w:bookmarkStart w:id="12" w:name="_Toc197192469"/>
      <w:r w:rsidRPr="00D30C65">
        <w:t>Plan de test et validation</w:t>
      </w:r>
      <w:bookmarkEnd w:id="12"/>
    </w:p>
    <w:p w14:paraId="67AEAC8A" w14:textId="6FC3FF9C" w:rsidR="00AE077D" w:rsidRPr="00D30C65" w:rsidRDefault="00D30C65" w:rsidP="00AE077D">
      <w:pPr>
        <w:pStyle w:val="Titre2"/>
        <w:tabs>
          <w:tab w:val="left" w:pos="0"/>
        </w:tabs>
      </w:pPr>
      <w:r w:rsidRPr="00D30C65">
        <w:t>Stratégie de tests</w:t>
      </w:r>
    </w:p>
    <w:p w14:paraId="30EAB754" w14:textId="77777777" w:rsidR="00D30C65" w:rsidRPr="00D30C65" w:rsidRDefault="00D30C65" w:rsidP="00D30C65">
      <w:pPr>
        <w:numPr>
          <w:ilvl w:val="0"/>
          <w:numId w:val="21"/>
        </w:numPr>
        <w:tabs>
          <w:tab w:val="left" w:pos="0"/>
        </w:tabs>
        <w:rPr>
          <w:rFonts w:ascii="Karla" w:hAnsi="Karla"/>
        </w:rPr>
      </w:pPr>
      <w:r w:rsidRPr="00D30C65">
        <w:rPr>
          <w:rStyle w:val="lev"/>
          <w:rFonts w:ascii="Karla" w:hAnsi="Karla"/>
        </w:rPr>
        <w:t xml:space="preserve">Tests </w:t>
      </w:r>
      <w:r w:rsidRPr="00D30C65">
        <w:rPr>
          <w:rFonts w:ascii="Karla" w:hAnsi="Karla"/>
          <w:b/>
          <w:bCs/>
        </w:rPr>
        <w:t>unitaires</w:t>
      </w:r>
      <w:r w:rsidRPr="00D30C65">
        <w:rPr>
          <w:rStyle w:val="lev"/>
          <w:rFonts w:ascii="Karla" w:hAnsi="Karla"/>
        </w:rPr>
        <w:t xml:space="preserve"> :</w:t>
      </w:r>
    </w:p>
    <w:p w14:paraId="3787F0C0" w14:textId="08B855AC" w:rsidR="00D30C65" w:rsidRPr="00B0448C" w:rsidRDefault="00D30C65" w:rsidP="00B0448C">
      <w:pPr>
        <w:numPr>
          <w:ilvl w:val="1"/>
          <w:numId w:val="21"/>
        </w:numPr>
        <w:tabs>
          <w:tab w:val="clear" w:pos="1440"/>
          <w:tab w:val="left" w:pos="0"/>
          <w:tab w:val="num" w:pos="1134"/>
        </w:tabs>
        <w:ind w:left="993"/>
        <w:rPr>
          <w:rFonts w:ascii="Karla" w:eastAsia="Tahoma" w:hAnsi="Karla" w:cs="Tahoma"/>
          <w:szCs w:val="20"/>
        </w:rPr>
      </w:pPr>
      <w:r w:rsidRPr="00D30C65">
        <w:rPr>
          <w:rFonts w:ascii="Karla" w:hAnsi="Karla"/>
        </w:rPr>
        <w:t xml:space="preserve">Couverture </w:t>
      </w:r>
      <w:r w:rsidRPr="00B0448C">
        <w:rPr>
          <w:rFonts w:ascii="Karla" w:eastAsia="Tahoma" w:hAnsi="Karla" w:cs="Tahoma"/>
          <w:szCs w:val="20"/>
        </w:rPr>
        <w:t xml:space="preserve">minimale de </w:t>
      </w:r>
      <w:r w:rsidR="00147D83">
        <w:rPr>
          <w:rFonts w:ascii="Karla" w:eastAsia="Tahoma" w:hAnsi="Karla" w:cs="Tahoma"/>
          <w:szCs w:val="20"/>
        </w:rPr>
        <w:t>90</w:t>
      </w:r>
      <w:r w:rsidRPr="00B0448C">
        <w:rPr>
          <w:rFonts w:ascii="Karla" w:eastAsia="Tahoma" w:hAnsi="Karla" w:cs="Tahoma"/>
          <w:szCs w:val="20"/>
        </w:rPr>
        <w:t>%</w:t>
      </w:r>
      <w:r w:rsidR="00147D83">
        <w:rPr>
          <w:rFonts w:ascii="Karla" w:eastAsia="Tahoma" w:hAnsi="Karla" w:cs="Tahoma"/>
          <w:szCs w:val="20"/>
        </w:rPr>
        <w:t xml:space="preserve"> (actuellement 91%)</w:t>
      </w:r>
    </w:p>
    <w:p w14:paraId="752BCA6B" w14:textId="2DD2E752" w:rsidR="00D30C65" w:rsidRPr="00B0448C" w:rsidRDefault="00D30C65" w:rsidP="00B0448C">
      <w:pPr>
        <w:numPr>
          <w:ilvl w:val="1"/>
          <w:numId w:val="21"/>
        </w:numPr>
        <w:tabs>
          <w:tab w:val="clear" w:pos="1440"/>
          <w:tab w:val="left" w:pos="0"/>
          <w:tab w:val="num" w:pos="1134"/>
        </w:tabs>
        <w:ind w:left="993"/>
        <w:rPr>
          <w:rFonts w:ascii="Karla" w:eastAsia="Tahoma" w:hAnsi="Karla" w:cs="Tahoma"/>
          <w:szCs w:val="20"/>
        </w:rPr>
      </w:pPr>
      <w:r w:rsidRPr="00B0448C">
        <w:rPr>
          <w:rFonts w:ascii="Karla" w:eastAsia="Tahoma" w:hAnsi="Karla" w:cs="Tahoma"/>
          <w:szCs w:val="20"/>
        </w:rPr>
        <w:t xml:space="preserve">Tests des services et </w:t>
      </w:r>
      <w:r w:rsidR="00147D83">
        <w:rPr>
          <w:rFonts w:ascii="Karla" w:eastAsia="Tahoma" w:hAnsi="Karla" w:cs="Tahoma"/>
          <w:szCs w:val="20"/>
        </w:rPr>
        <w:t xml:space="preserve">des </w:t>
      </w:r>
      <w:proofErr w:type="spellStart"/>
      <w:r w:rsidR="00147D83">
        <w:rPr>
          <w:rFonts w:ascii="Karla" w:eastAsia="Tahoma" w:hAnsi="Karla" w:cs="Tahoma"/>
          <w:szCs w:val="20"/>
        </w:rPr>
        <w:t>validator</w:t>
      </w:r>
      <w:proofErr w:type="spellEnd"/>
      <w:r w:rsidRPr="00B0448C">
        <w:rPr>
          <w:rFonts w:ascii="Karla" w:eastAsia="Tahoma" w:hAnsi="Karla" w:cs="Tahoma"/>
          <w:szCs w:val="20"/>
        </w:rPr>
        <w:t xml:space="preserve"> critiques.</w:t>
      </w:r>
    </w:p>
    <w:p w14:paraId="2C014E74" w14:textId="77777777" w:rsidR="00D30C65" w:rsidRPr="00D30C65" w:rsidRDefault="00D30C65" w:rsidP="00B0448C">
      <w:pPr>
        <w:numPr>
          <w:ilvl w:val="1"/>
          <w:numId w:val="21"/>
        </w:numPr>
        <w:tabs>
          <w:tab w:val="clear" w:pos="1440"/>
          <w:tab w:val="left" w:pos="0"/>
          <w:tab w:val="num" w:pos="1134"/>
        </w:tabs>
        <w:ind w:left="993"/>
        <w:rPr>
          <w:rFonts w:ascii="Karla" w:hAnsi="Karla"/>
        </w:rPr>
      </w:pPr>
      <w:r w:rsidRPr="00B0448C">
        <w:rPr>
          <w:rFonts w:ascii="Karla" w:eastAsia="Tahoma" w:hAnsi="Karla" w:cs="Tahoma"/>
          <w:szCs w:val="20"/>
        </w:rPr>
        <w:t>Tests des validateurs</w:t>
      </w:r>
      <w:r w:rsidRPr="00D30C65">
        <w:rPr>
          <w:rFonts w:ascii="Karla" w:hAnsi="Karla"/>
        </w:rPr>
        <w:t xml:space="preserve"> et utilitaires.</w:t>
      </w:r>
    </w:p>
    <w:p w14:paraId="3D410ADA" w14:textId="77777777" w:rsidR="00D30C65" w:rsidRPr="00D30C65" w:rsidRDefault="00D30C65" w:rsidP="00B0448C">
      <w:pPr>
        <w:numPr>
          <w:ilvl w:val="0"/>
          <w:numId w:val="21"/>
        </w:numPr>
        <w:tabs>
          <w:tab w:val="left" w:pos="0"/>
        </w:tabs>
        <w:rPr>
          <w:rFonts w:ascii="Karla" w:hAnsi="Karla"/>
        </w:rPr>
      </w:pPr>
      <w:r w:rsidRPr="00D30C65">
        <w:rPr>
          <w:rStyle w:val="lev"/>
          <w:rFonts w:ascii="Karla" w:hAnsi="Karla"/>
        </w:rPr>
        <w:t>Tests End-to-End :</w:t>
      </w:r>
    </w:p>
    <w:p w14:paraId="357F3B4F" w14:textId="2DA305D5" w:rsidR="00714449" w:rsidRDefault="00D30C65" w:rsidP="00147D83">
      <w:pPr>
        <w:numPr>
          <w:ilvl w:val="1"/>
          <w:numId w:val="21"/>
        </w:numPr>
        <w:tabs>
          <w:tab w:val="clear" w:pos="1440"/>
          <w:tab w:val="left" w:pos="0"/>
          <w:tab w:val="num" w:pos="1134"/>
        </w:tabs>
        <w:ind w:left="993"/>
        <w:rPr>
          <w:rFonts w:ascii="Karla" w:hAnsi="Karla"/>
        </w:rPr>
      </w:pPr>
      <w:r w:rsidRPr="00D30C65">
        <w:rPr>
          <w:rFonts w:ascii="Karla" w:hAnsi="Karla"/>
        </w:rPr>
        <w:t>Scénarios utilisateur complets</w:t>
      </w:r>
      <w:r w:rsidR="00B0448C">
        <w:rPr>
          <w:rFonts w:ascii="Karla" w:hAnsi="Karla"/>
        </w:rPr>
        <w:t xml:space="preserve"> pour les cas critiques</w:t>
      </w:r>
      <w:r w:rsidRPr="00D30C65">
        <w:rPr>
          <w:rFonts w:ascii="Karla" w:hAnsi="Karla"/>
        </w:rPr>
        <w:t>.</w:t>
      </w:r>
    </w:p>
    <w:p w14:paraId="35369833" w14:textId="1E861531" w:rsidR="00147D83" w:rsidRDefault="00147D83" w:rsidP="00147D83">
      <w:pPr>
        <w:tabs>
          <w:tab w:val="left" w:pos="0"/>
        </w:tabs>
        <w:rPr>
          <w:rFonts w:ascii="Karla" w:hAnsi="Karla"/>
        </w:rPr>
      </w:pPr>
      <w:r>
        <w:rPr>
          <w:rFonts w:ascii="Karla" w:hAnsi="Karla"/>
        </w:rPr>
        <w:t>Voir annexe 1</w:t>
      </w:r>
    </w:p>
    <w:p w14:paraId="4316329B" w14:textId="36D5B079" w:rsidR="00147D83" w:rsidRDefault="00147D83" w:rsidP="00147D83">
      <w:pPr>
        <w:pStyle w:val="Titre1"/>
        <w:tabs>
          <w:tab w:val="left" w:pos="0"/>
        </w:tabs>
      </w:pPr>
      <w:r>
        <w:t>Guide d’installation</w:t>
      </w:r>
    </w:p>
    <w:p w14:paraId="7E6D36F7" w14:textId="415862A3" w:rsidR="00F068FD" w:rsidRPr="00F068FD" w:rsidRDefault="00F068FD" w:rsidP="00F068FD">
      <w:r>
        <w:t xml:space="preserve">Lien du projet : </w:t>
      </w:r>
      <w:hyperlink r:id="rId17" w:history="1">
        <w:r w:rsidRPr="00D30C65">
          <w:rPr>
            <w:rStyle w:val="Lienhypertexte"/>
            <w:rFonts w:ascii="Karla" w:eastAsia="Tahoma" w:hAnsi="Karla" w:cs="Tahoma"/>
            <w:szCs w:val="20"/>
          </w:rPr>
          <w:t>https://github.com/SNEAXIII/Cesi-Zen</w:t>
        </w:r>
      </w:hyperlink>
    </w:p>
    <w:p w14:paraId="7C04B978" w14:textId="1C4C6EB7" w:rsidR="00147D83" w:rsidRDefault="00147D83" w:rsidP="00147D83">
      <w:pPr>
        <w:pStyle w:val="Titre2"/>
        <w:tabs>
          <w:tab w:val="left" w:pos="0"/>
        </w:tabs>
      </w:pPr>
      <w:r>
        <w:t>Prérequis</w:t>
      </w:r>
    </w:p>
    <w:p w14:paraId="1A3A5F88" w14:textId="1684C434" w:rsidR="00147D83" w:rsidRDefault="00147D83" w:rsidP="00147D83">
      <w:pPr>
        <w:numPr>
          <w:ilvl w:val="0"/>
          <w:numId w:val="21"/>
        </w:numPr>
        <w:tabs>
          <w:tab w:val="left" w:pos="0"/>
        </w:tabs>
      </w:pPr>
      <w:r>
        <w:t>Docker / docker compose</w:t>
      </w:r>
    </w:p>
    <w:p w14:paraId="6B243277" w14:textId="1490C645" w:rsidR="00147D83" w:rsidRDefault="00147D83" w:rsidP="00147D83">
      <w:pPr>
        <w:numPr>
          <w:ilvl w:val="0"/>
          <w:numId w:val="21"/>
        </w:numPr>
        <w:tabs>
          <w:tab w:val="left" w:pos="0"/>
        </w:tabs>
      </w:pPr>
      <w:r>
        <w:t xml:space="preserve">Node.js / </w:t>
      </w:r>
      <w:proofErr w:type="spellStart"/>
      <w:r>
        <w:t>npm</w:t>
      </w:r>
      <w:proofErr w:type="spellEnd"/>
    </w:p>
    <w:p w14:paraId="7A3B3A39" w14:textId="16D33642" w:rsidR="00147D83" w:rsidRDefault="00147D83" w:rsidP="00147D83">
      <w:pPr>
        <w:numPr>
          <w:ilvl w:val="0"/>
          <w:numId w:val="21"/>
        </w:numPr>
        <w:tabs>
          <w:tab w:val="left" w:pos="0"/>
        </w:tabs>
      </w:pPr>
      <w:r>
        <w:t xml:space="preserve">Python / </w:t>
      </w:r>
      <w:proofErr w:type="spellStart"/>
      <w:r>
        <w:t>pip</w:t>
      </w:r>
      <w:proofErr w:type="spellEnd"/>
    </w:p>
    <w:p w14:paraId="238A537E" w14:textId="2E19A110" w:rsidR="00147D83" w:rsidRDefault="00147D83" w:rsidP="00147D83">
      <w:pPr>
        <w:numPr>
          <w:ilvl w:val="0"/>
          <w:numId w:val="21"/>
        </w:numPr>
        <w:tabs>
          <w:tab w:val="left" w:pos="0"/>
        </w:tabs>
      </w:pPr>
      <w:r>
        <w:t xml:space="preserve">GNU </w:t>
      </w:r>
      <w:proofErr w:type="spellStart"/>
      <w:r>
        <w:t>make</w:t>
      </w:r>
      <w:proofErr w:type="spellEnd"/>
      <w:r>
        <w:t xml:space="preserve"> (optionnel</w:t>
      </w:r>
      <w:r w:rsidR="00031B25">
        <w:t xml:space="preserve">, si vous ne souhaitez pas l’utilisez, veuillez utiliser les commandes dans le </w:t>
      </w:r>
      <w:proofErr w:type="spellStart"/>
      <w:r w:rsidR="00031B25">
        <w:t>Makefile</w:t>
      </w:r>
      <w:proofErr w:type="spellEnd"/>
      <w:r>
        <w:t>)</w:t>
      </w:r>
    </w:p>
    <w:p w14:paraId="15829EC1" w14:textId="3F71ADDA" w:rsidR="00147D83" w:rsidRDefault="00147D83" w:rsidP="00147D83">
      <w:pPr>
        <w:numPr>
          <w:ilvl w:val="0"/>
          <w:numId w:val="21"/>
        </w:numPr>
        <w:tabs>
          <w:tab w:val="left" w:pos="0"/>
        </w:tabs>
      </w:pPr>
      <w:r>
        <w:t>Git cli</w:t>
      </w:r>
    </w:p>
    <w:p w14:paraId="362A4A47" w14:textId="09E828E0" w:rsidR="00147D83" w:rsidRDefault="00147D83" w:rsidP="00F068FD">
      <w:pPr>
        <w:pStyle w:val="Titre2"/>
        <w:tabs>
          <w:tab w:val="left" w:pos="0"/>
        </w:tabs>
      </w:pPr>
      <w:r>
        <w:lastRenderedPageBreak/>
        <w:t>Installation</w:t>
      </w:r>
    </w:p>
    <w:p w14:paraId="70FB2EDF" w14:textId="6C27DEB6" w:rsidR="00F068FD" w:rsidRDefault="00F068FD" w:rsidP="00F068FD">
      <w:r>
        <w:t>Dans un terminal PowerShell :</w:t>
      </w:r>
    </w:p>
    <w:p w14:paraId="4302F7E2" w14:textId="77777777" w:rsidR="00F068FD" w:rsidRDefault="00F068FD" w:rsidP="00F068FD"/>
    <w:p w14:paraId="45A0F2D8" w14:textId="7D732D46" w:rsidR="00F068FD" w:rsidRDefault="00F068FD" w:rsidP="00F068FD">
      <w:r>
        <w:t># Télécharger le projet</w:t>
      </w:r>
    </w:p>
    <w:p w14:paraId="1D670356" w14:textId="7A937BCF" w:rsidR="00F068FD" w:rsidRPr="00F068FD" w:rsidRDefault="00F068FD" w:rsidP="00F068FD">
      <w:proofErr w:type="gramStart"/>
      <w:r>
        <w:t>git</w:t>
      </w:r>
      <w:proofErr w:type="gramEnd"/>
      <w:r>
        <w:t xml:space="preserve"> clone </w:t>
      </w:r>
      <w:hyperlink r:id="rId18" w:history="1">
        <w:r w:rsidRPr="00F068FD">
          <w:t>https://github.com/SNEAXIII/Cesi-Zen</w:t>
        </w:r>
      </w:hyperlink>
    </w:p>
    <w:p w14:paraId="6BD99F92" w14:textId="77777777" w:rsidR="00F068FD" w:rsidRPr="00F068FD" w:rsidRDefault="00F068FD" w:rsidP="00F068FD"/>
    <w:p w14:paraId="44680757" w14:textId="469CC2ED" w:rsidR="00F068FD" w:rsidRDefault="00F068FD" w:rsidP="00F068FD">
      <w:r w:rsidRPr="00F068FD">
        <w:t># Installer et lancer le front</w:t>
      </w:r>
    </w:p>
    <w:p w14:paraId="5A0D59CF" w14:textId="2DB2FA9A" w:rsidR="00F068FD" w:rsidRDefault="00F068FD" w:rsidP="00F068FD">
      <w:proofErr w:type="gramStart"/>
      <w:r>
        <w:t>cd</w:t>
      </w:r>
      <w:proofErr w:type="gramEnd"/>
      <w:r>
        <w:t xml:space="preserve"> front</w:t>
      </w:r>
    </w:p>
    <w:p w14:paraId="54E6260E" w14:textId="479104D0" w:rsidR="00F068FD" w:rsidRDefault="00F068FD" w:rsidP="00F068FD">
      <w:proofErr w:type="spellStart"/>
      <w:proofErr w:type="gramStart"/>
      <w:r>
        <w:t>npm</w:t>
      </w:r>
      <w:proofErr w:type="spellEnd"/>
      <w:proofErr w:type="gramEnd"/>
      <w:r>
        <w:t xml:space="preserve"> ci</w:t>
      </w:r>
    </w:p>
    <w:p w14:paraId="410CA60E" w14:textId="46119122" w:rsidR="00F068FD" w:rsidRDefault="00F068FD" w:rsidP="00F068FD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build</w:t>
      </w:r>
      <w:proofErr w:type="spellEnd"/>
    </w:p>
    <w:p w14:paraId="45B60877" w14:textId="0971F1AA" w:rsidR="00F068FD" w:rsidRDefault="00F068FD" w:rsidP="00F068FD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14:paraId="45CA12B6" w14:textId="77777777" w:rsidR="00F068FD" w:rsidRDefault="00F068FD" w:rsidP="00F068FD"/>
    <w:p w14:paraId="40FF53DD" w14:textId="002A9A6E" w:rsidR="00031B25" w:rsidRDefault="00F068FD" w:rsidP="00F068FD">
      <w:r>
        <w:t># Installer le backend</w:t>
      </w:r>
    </w:p>
    <w:p w14:paraId="1546A3AD" w14:textId="72DF7EF2" w:rsidR="00031B25" w:rsidRPr="00031B25" w:rsidRDefault="00031B25" w:rsidP="00031B25">
      <w:pPr>
        <w:rPr>
          <w:lang w:val="en-GB"/>
        </w:rPr>
      </w:pPr>
      <w:r w:rsidRPr="00031B25">
        <w:rPr>
          <w:lang w:val="en-GB"/>
        </w:rPr>
        <w:t xml:space="preserve">make </w:t>
      </w:r>
      <w:r w:rsidRPr="00031B25">
        <w:rPr>
          <w:lang w:val="en-GB"/>
        </w:rPr>
        <w:t>create-</w:t>
      </w:r>
      <w:proofErr w:type="spellStart"/>
      <w:r w:rsidRPr="00031B25">
        <w:rPr>
          <w:lang w:val="en-GB"/>
        </w:rPr>
        <w:t>venv</w:t>
      </w:r>
      <w:proofErr w:type="spellEnd"/>
    </w:p>
    <w:p w14:paraId="73682352" w14:textId="77777777" w:rsidR="00031B25" w:rsidRPr="00031B25" w:rsidRDefault="00031B25" w:rsidP="00031B25">
      <w:pPr>
        <w:rPr>
          <w:lang w:val="en-GB"/>
        </w:rPr>
      </w:pPr>
      <w:r w:rsidRPr="00031B25">
        <w:rPr>
          <w:lang w:val="en-GB"/>
        </w:rPr>
        <w:t xml:space="preserve">make </w:t>
      </w:r>
      <w:proofErr w:type="spellStart"/>
      <w:r w:rsidRPr="00031B25">
        <w:rPr>
          <w:lang w:val="en-GB"/>
        </w:rPr>
        <w:t>dl_dev_reqs</w:t>
      </w:r>
      <w:proofErr w:type="spellEnd"/>
    </w:p>
    <w:p w14:paraId="37E9ECF6" w14:textId="77777777" w:rsidR="00031B25" w:rsidRDefault="00031B25" w:rsidP="00F068FD">
      <w:pPr>
        <w:rPr>
          <w:lang w:val="en-GB"/>
        </w:rPr>
      </w:pPr>
    </w:p>
    <w:p w14:paraId="570934CB" w14:textId="029D7C98" w:rsidR="00031B25" w:rsidRDefault="00031B25" w:rsidP="00F068FD">
      <w:r w:rsidRPr="00031B25">
        <w:t># Migrer la base de d</w:t>
      </w:r>
      <w:r>
        <w:t>onnées</w:t>
      </w:r>
    </w:p>
    <w:p w14:paraId="3CF8F905" w14:textId="29E5C1E6" w:rsidR="00031B25" w:rsidRPr="00031B25" w:rsidRDefault="00031B25" w:rsidP="00031B25"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proofErr w:type="spellStart"/>
      <w:r w:rsidRPr="00031B25">
        <w:t>migrate</w:t>
      </w:r>
      <w:proofErr w:type="spellEnd"/>
    </w:p>
    <w:p w14:paraId="5290A5CB" w14:textId="77777777" w:rsidR="00031B25" w:rsidRPr="00031B25" w:rsidRDefault="00031B25" w:rsidP="00F068FD"/>
    <w:p w14:paraId="074F16CE" w14:textId="5A8DC22D" w:rsidR="00031B25" w:rsidRDefault="00031B25" w:rsidP="00F068FD">
      <w:r>
        <w:t># Charger les fixtures (une seule fois)</w:t>
      </w:r>
    </w:p>
    <w:p w14:paraId="52E8B814" w14:textId="77777777" w:rsidR="00031B25" w:rsidRPr="00031B25" w:rsidRDefault="00031B25" w:rsidP="00031B25"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r w:rsidRPr="00031B25">
        <w:t>fixtures</w:t>
      </w:r>
    </w:p>
    <w:p w14:paraId="13811383" w14:textId="44EAA8CA" w:rsidR="00031B25" w:rsidRDefault="00031B25" w:rsidP="00F068FD"/>
    <w:p w14:paraId="59F3257A" w14:textId="25FA2426" w:rsidR="00031B25" w:rsidRDefault="00031B25" w:rsidP="00F068FD">
      <w:r>
        <w:t xml:space="preserve"># Lancer les tests u avec </w:t>
      </w:r>
      <w:proofErr w:type="spellStart"/>
      <w:r>
        <w:t>coverage</w:t>
      </w:r>
      <w:proofErr w:type="spellEnd"/>
    </w:p>
    <w:p w14:paraId="12199329" w14:textId="5B66266D" w:rsidR="00031B25" w:rsidRDefault="00031B25" w:rsidP="00F068FD"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r w:rsidRPr="00031B25">
        <w:t>test-</w:t>
      </w:r>
      <w:proofErr w:type="spellStart"/>
      <w:r w:rsidRPr="00031B25">
        <w:t>cov</w:t>
      </w:r>
      <w:proofErr w:type="spellEnd"/>
    </w:p>
    <w:p w14:paraId="5360676D" w14:textId="77777777" w:rsidR="00031B25" w:rsidRDefault="00031B25" w:rsidP="00F068FD"/>
    <w:p w14:paraId="44371A54" w14:textId="0BCA995F" w:rsidR="00031B25" w:rsidRPr="00031B25" w:rsidRDefault="00031B25" w:rsidP="00F068FD">
      <w:pPr>
        <w:rPr>
          <w:lang w:val="en-GB"/>
        </w:rPr>
      </w:pPr>
      <w:r w:rsidRPr="00031B25">
        <w:rPr>
          <w:lang w:val="en-GB"/>
        </w:rPr>
        <w:t># Lancer le back</w:t>
      </w:r>
      <w:r>
        <w:rPr>
          <w:lang w:val="en-GB"/>
        </w:rPr>
        <w:t>end</w:t>
      </w:r>
    </w:p>
    <w:p w14:paraId="17921738" w14:textId="09F5018E" w:rsidR="00031B25" w:rsidRDefault="00031B25" w:rsidP="00F068FD">
      <w:pPr>
        <w:rPr>
          <w:lang w:val="en-GB"/>
        </w:rPr>
      </w:pPr>
      <w:r w:rsidRPr="00031B25">
        <w:rPr>
          <w:lang w:val="en-GB"/>
        </w:rPr>
        <w:t>make run-dev</w:t>
      </w:r>
    </w:p>
    <w:p w14:paraId="6FB06D40" w14:textId="77777777" w:rsidR="00031B25" w:rsidRDefault="00031B25" w:rsidP="00F068FD">
      <w:pPr>
        <w:rPr>
          <w:lang w:val="en-GB"/>
        </w:rPr>
      </w:pPr>
    </w:p>
    <w:p w14:paraId="0B96037B" w14:textId="5719428D" w:rsidR="00031B25" w:rsidRDefault="00031B25" w:rsidP="00031B25">
      <w:pPr>
        <w:pStyle w:val="Titre1"/>
        <w:tabs>
          <w:tab w:val="left" w:pos="0"/>
        </w:tabs>
      </w:pPr>
      <w:r>
        <w:t>Cahier de tests</w:t>
      </w:r>
    </w:p>
    <w:p w14:paraId="4718C56B" w14:textId="77777777" w:rsidR="00031B25" w:rsidRPr="00031B25" w:rsidRDefault="00031B25" w:rsidP="00031B25"/>
    <w:p w14:paraId="49A9849B" w14:textId="0B388EDA" w:rsidR="00031B25" w:rsidRDefault="00031B25" w:rsidP="00031B25">
      <w:pPr>
        <w:numPr>
          <w:ilvl w:val="0"/>
          <w:numId w:val="65"/>
        </w:numPr>
      </w:pPr>
      <w:r w:rsidRPr="00031B25">
        <w:rPr>
          <w:b/>
          <w:bCs/>
        </w:rPr>
        <w:t xml:space="preserve">Scénario </w:t>
      </w:r>
      <w:proofErr w:type="gramStart"/>
      <w:r>
        <w:rPr>
          <w:b/>
          <w:bCs/>
        </w:rPr>
        <w:t>1</w:t>
      </w:r>
      <w:r w:rsidRPr="00031B25">
        <w:t>:</w:t>
      </w:r>
      <w:proofErr w:type="gramEnd"/>
      <w:r w:rsidRPr="00031B25">
        <w:t xml:space="preserve"> Connexion réussie avec des identifiants valides</w:t>
      </w:r>
    </w:p>
    <w:p w14:paraId="2EC803F1" w14:textId="4B1673EB" w:rsidR="00031B25" w:rsidRPr="00031B25" w:rsidRDefault="00031B25" w:rsidP="00031B25">
      <w:pPr>
        <w:numPr>
          <w:ilvl w:val="1"/>
          <w:numId w:val="65"/>
        </w:numPr>
      </w:pPr>
      <w:r>
        <w:t>Login : admin_active_0, mot de passe : test</w:t>
      </w:r>
    </w:p>
    <w:p w14:paraId="04E78487" w14:textId="3A7CA904" w:rsidR="00031B25" w:rsidRDefault="00031B25" w:rsidP="00031B25">
      <w:pPr>
        <w:numPr>
          <w:ilvl w:val="0"/>
          <w:numId w:val="66"/>
        </w:numPr>
      </w:pPr>
      <w:r w:rsidRPr="00031B25">
        <w:rPr>
          <w:b/>
          <w:bCs/>
        </w:rPr>
        <w:t xml:space="preserve">Scénario </w:t>
      </w:r>
      <w:proofErr w:type="gramStart"/>
      <w:r>
        <w:rPr>
          <w:b/>
          <w:bCs/>
        </w:rPr>
        <w:t>2</w:t>
      </w:r>
      <w:r w:rsidRPr="00031B25">
        <w:t>:</w:t>
      </w:r>
      <w:proofErr w:type="gramEnd"/>
      <w:r w:rsidRPr="00031B25">
        <w:t xml:space="preserve"> Inscription réussie avec des informations valides</w:t>
      </w:r>
    </w:p>
    <w:p w14:paraId="75D15C2B" w14:textId="7FDE1494" w:rsidR="00031B25" w:rsidRPr="00031B25" w:rsidRDefault="002E1C91" w:rsidP="00031B25">
      <w:pPr>
        <w:numPr>
          <w:ilvl w:val="1"/>
          <w:numId w:val="66"/>
        </w:numPr>
      </w:pPr>
      <w:r>
        <w:t xml:space="preserve">Login : User, mot de passe et mot de passe </w:t>
      </w:r>
      <w:proofErr w:type="gramStart"/>
      <w:r>
        <w:t>confirmation:</w:t>
      </w:r>
      <w:proofErr w:type="gramEnd"/>
      <w:r>
        <w:t xml:space="preserve"> Securepass</w:t>
      </w:r>
      <w:proofErr w:type="gramStart"/>
      <w:r>
        <w:t>1!,</w:t>
      </w:r>
      <w:proofErr w:type="gramEnd"/>
      <w:r>
        <w:t xml:space="preserve"> email : user@gmail.com</w:t>
      </w:r>
    </w:p>
    <w:p w14:paraId="57B2297A" w14:textId="24CD1D7B" w:rsidR="00031B25" w:rsidRDefault="00031B25" w:rsidP="00031B25">
      <w:pPr>
        <w:numPr>
          <w:ilvl w:val="0"/>
          <w:numId w:val="67"/>
        </w:numPr>
      </w:pPr>
      <w:r w:rsidRPr="00031B25">
        <w:rPr>
          <w:b/>
          <w:bCs/>
        </w:rPr>
        <w:t xml:space="preserve">Scénario </w:t>
      </w:r>
      <w:proofErr w:type="gramStart"/>
      <w:r w:rsidR="002E1C91">
        <w:rPr>
          <w:b/>
          <w:bCs/>
        </w:rPr>
        <w:t>3</w:t>
      </w:r>
      <w:r w:rsidRPr="00031B25">
        <w:t>:</w:t>
      </w:r>
      <w:proofErr w:type="gramEnd"/>
      <w:r w:rsidRPr="00031B25">
        <w:t xml:space="preserve"> Création d'un article avec succès</w:t>
      </w:r>
    </w:p>
    <w:p w14:paraId="0BAF2C63" w14:textId="1F657AD3" w:rsidR="002E1C91" w:rsidRPr="00031B25" w:rsidRDefault="002E1C91" w:rsidP="002E1C91">
      <w:pPr>
        <w:numPr>
          <w:ilvl w:val="1"/>
          <w:numId w:val="67"/>
        </w:numPr>
      </w:pPr>
      <w:r>
        <w:rPr>
          <w:b/>
          <w:bCs/>
        </w:rPr>
        <w:t xml:space="preserve">En </w:t>
      </w:r>
      <w:proofErr w:type="spellStart"/>
      <w:r>
        <w:rPr>
          <w:b/>
          <w:bCs/>
        </w:rPr>
        <w:t>temps</w:t>
      </w:r>
      <w:proofErr w:type="spellEnd"/>
      <w:r>
        <w:rPr>
          <w:b/>
          <w:bCs/>
        </w:rPr>
        <w:t xml:space="preserve"> qu’administrateur ; </w:t>
      </w:r>
      <w:r w:rsidRPr="002E1C91">
        <w:t>Titre</w:t>
      </w:r>
      <w:r>
        <w:rPr>
          <w:b/>
          <w:bCs/>
        </w:rPr>
        <w:t> </w:t>
      </w:r>
      <w:r w:rsidRPr="002E1C91">
        <w:t>:</w:t>
      </w:r>
      <w:r>
        <w:t xml:space="preserve"> Article, contenu : Contenu, Catégorie</w:t>
      </w:r>
    </w:p>
    <w:p w14:paraId="4B915185" w14:textId="7C14CDC9" w:rsidR="00031B25" w:rsidRDefault="00031B25" w:rsidP="00031B25">
      <w:pPr>
        <w:numPr>
          <w:ilvl w:val="0"/>
          <w:numId w:val="68"/>
        </w:numPr>
      </w:pPr>
      <w:r w:rsidRPr="00031B25">
        <w:rPr>
          <w:b/>
          <w:bCs/>
        </w:rPr>
        <w:t xml:space="preserve">Scénario </w:t>
      </w:r>
      <w:proofErr w:type="gramStart"/>
      <w:r w:rsidR="002E1C91">
        <w:rPr>
          <w:b/>
          <w:bCs/>
        </w:rPr>
        <w:t>4</w:t>
      </w:r>
      <w:r w:rsidRPr="00031B25">
        <w:t>:</w:t>
      </w:r>
      <w:proofErr w:type="gramEnd"/>
      <w:r w:rsidRPr="00031B25">
        <w:t xml:space="preserve"> Affichage de la liste des articles</w:t>
      </w:r>
    </w:p>
    <w:p w14:paraId="19BFE333" w14:textId="4973AA1E" w:rsidR="002E1C91" w:rsidRPr="00031B25" w:rsidRDefault="002E1C91" w:rsidP="002E1C91">
      <w:pPr>
        <w:numPr>
          <w:ilvl w:val="1"/>
          <w:numId w:val="67"/>
        </w:numPr>
      </w:pPr>
      <w:r w:rsidRPr="002E1C91">
        <w:t>L’article précédemment créé apparait dans la liste</w:t>
      </w:r>
    </w:p>
    <w:p w14:paraId="20F14079" w14:textId="062AE8A6" w:rsidR="00031B25" w:rsidRDefault="00031B25" w:rsidP="00031B25">
      <w:pPr>
        <w:numPr>
          <w:ilvl w:val="0"/>
          <w:numId w:val="68"/>
        </w:numPr>
      </w:pPr>
      <w:r w:rsidRPr="00031B25">
        <w:rPr>
          <w:b/>
          <w:bCs/>
        </w:rPr>
        <w:t xml:space="preserve">Scénario </w:t>
      </w:r>
      <w:proofErr w:type="gramStart"/>
      <w:r w:rsidR="002E1C91">
        <w:rPr>
          <w:b/>
          <w:bCs/>
        </w:rPr>
        <w:t>5</w:t>
      </w:r>
      <w:r w:rsidRPr="00031B25">
        <w:t>:</w:t>
      </w:r>
      <w:proofErr w:type="gramEnd"/>
      <w:r w:rsidRPr="00031B25">
        <w:t xml:space="preserve"> Consultation du détail d</w:t>
      </w:r>
      <w:r w:rsidR="002E1C91">
        <w:t>e l’</w:t>
      </w:r>
      <w:r w:rsidRPr="00031B25">
        <w:t>article</w:t>
      </w:r>
      <w:r w:rsidR="002E1C91">
        <w:t xml:space="preserve"> créé avant</w:t>
      </w:r>
    </w:p>
    <w:p w14:paraId="120C2045" w14:textId="0C674F44" w:rsidR="00031B25" w:rsidRPr="00031B25" w:rsidRDefault="002E1C91" w:rsidP="00F068FD">
      <w:pPr>
        <w:numPr>
          <w:ilvl w:val="1"/>
          <w:numId w:val="68"/>
        </w:numPr>
      </w:pPr>
      <w:r>
        <w:t xml:space="preserve">Les infos sont les mêmes que saisies </w:t>
      </w:r>
      <w:proofErr w:type="spellStart"/>
      <w:r>
        <w:t>précédement</w:t>
      </w:r>
      <w:proofErr w:type="spellEnd"/>
    </w:p>
    <w:sectPr w:rsidR="00031B25" w:rsidRPr="00031B25" w:rsidSect="00867D29">
      <w:footerReference w:type="first" r:id="rId19"/>
      <w:pgSz w:w="11906" w:h="16838"/>
      <w:pgMar w:top="720" w:right="720" w:bottom="720" w:left="720" w:header="709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154A5" w14:textId="77777777" w:rsidR="000D62CA" w:rsidRDefault="000D62CA">
      <w:pPr>
        <w:pStyle w:val="TM6"/>
      </w:pPr>
      <w:r>
        <w:separator/>
      </w:r>
    </w:p>
  </w:endnote>
  <w:endnote w:type="continuationSeparator" w:id="0">
    <w:p w14:paraId="4A3B4778" w14:textId="77777777" w:rsidR="000D62CA" w:rsidRDefault="000D62CA">
      <w:pPr>
        <w:pStyle w:val="TM6"/>
      </w:pPr>
      <w:r>
        <w:continuationSeparator/>
      </w:r>
    </w:p>
  </w:endnote>
  <w:endnote w:type="continuationNotice" w:id="1">
    <w:p w14:paraId="0FE43CFB" w14:textId="77777777" w:rsidR="000D62CA" w:rsidRDefault="000D62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1" w:type="dxa"/>
      <w:tblLook w:val="01E0" w:firstRow="1" w:lastRow="1" w:firstColumn="1" w:lastColumn="1" w:noHBand="0" w:noVBand="0"/>
    </w:tblPr>
    <w:tblGrid>
      <w:gridCol w:w="3219"/>
      <w:gridCol w:w="3071"/>
      <w:gridCol w:w="3071"/>
    </w:tblGrid>
    <w:tr w:rsidR="003B5884" w14:paraId="699D8641" w14:textId="77777777">
      <w:trPr>
        <w:trHeight w:val="794"/>
      </w:trPr>
      <w:tc>
        <w:tcPr>
          <w:tcW w:w="3219" w:type="dxa"/>
        </w:tcPr>
        <w:p w14:paraId="60CE47A5" w14:textId="77777777" w:rsidR="003B5884" w:rsidRDefault="003B5884" w:rsidP="003B5884">
          <w:pPr>
            <w:pStyle w:val="Pieddepage"/>
          </w:pPr>
        </w:p>
      </w:tc>
      <w:tc>
        <w:tcPr>
          <w:tcW w:w="3071" w:type="dxa"/>
          <w:vAlign w:val="center"/>
        </w:tcPr>
        <w:p w14:paraId="649F6D9D" w14:textId="77777777" w:rsidR="003B5884" w:rsidRPr="00241708" w:rsidRDefault="003B5884" w:rsidP="003B5884">
          <w:pPr>
            <w:pStyle w:val="Pieddepage"/>
            <w:jc w:val="center"/>
            <w:rPr>
              <w:sz w:val="24"/>
            </w:rPr>
          </w:pPr>
          <w:r w:rsidRPr="00241708">
            <w:rPr>
              <w:noProof/>
              <w:sz w:val="24"/>
            </w:rPr>
            <w:fldChar w:fldCharType="begin"/>
          </w:r>
          <w:r w:rsidRPr="00241708">
            <w:rPr>
              <w:noProof/>
              <w:sz w:val="24"/>
            </w:rPr>
            <w:instrText xml:space="preserve"> PAGE </w:instrText>
          </w:r>
          <w:r w:rsidRPr="00241708">
            <w:rPr>
              <w:noProof/>
              <w:sz w:val="24"/>
            </w:rPr>
            <w:fldChar w:fldCharType="separate"/>
          </w:r>
          <w:r w:rsidRPr="00241708">
            <w:rPr>
              <w:noProof/>
              <w:sz w:val="24"/>
            </w:rPr>
            <w:t>5</w:t>
          </w:r>
          <w:r w:rsidRPr="00241708">
            <w:rPr>
              <w:noProof/>
              <w:sz w:val="24"/>
            </w:rPr>
            <w:fldChar w:fldCharType="end"/>
          </w:r>
          <w:r w:rsidRPr="00241708">
            <w:rPr>
              <w:noProof/>
              <w:sz w:val="24"/>
            </w:rPr>
            <w:t xml:space="preserve"> / </w:t>
          </w:r>
          <w:r w:rsidRPr="00241708">
            <w:rPr>
              <w:noProof/>
              <w:sz w:val="24"/>
            </w:rPr>
            <w:fldChar w:fldCharType="begin"/>
          </w:r>
          <w:r w:rsidRPr="00241708">
            <w:rPr>
              <w:noProof/>
              <w:sz w:val="24"/>
            </w:rPr>
            <w:instrText xml:space="preserve"> NUMPAGES </w:instrText>
          </w:r>
          <w:r w:rsidRPr="00241708">
            <w:rPr>
              <w:noProof/>
              <w:sz w:val="24"/>
            </w:rPr>
            <w:fldChar w:fldCharType="separate"/>
          </w:r>
          <w:r w:rsidRPr="00241708">
            <w:rPr>
              <w:noProof/>
              <w:sz w:val="24"/>
            </w:rPr>
            <w:t>5</w:t>
          </w:r>
          <w:r w:rsidRPr="00241708">
            <w:rPr>
              <w:noProof/>
              <w:sz w:val="24"/>
            </w:rPr>
            <w:fldChar w:fldCharType="end"/>
          </w:r>
        </w:p>
      </w:tc>
      <w:tc>
        <w:tcPr>
          <w:tcW w:w="3071" w:type="dxa"/>
        </w:tcPr>
        <w:p w14:paraId="533D16B9" w14:textId="1E4D7E57" w:rsidR="003B5884" w:rsidRDefault="003B5884" w:rsidP="003B5884">
          <w:pPr>
            <w:pStyle w:val="Pieddepage"/>
            <w:jc w:val="right"/>
          </w:pPr>
        </w:p>
      </w:tc>
    </w:tr>
  </w:tbl>
  <w:p w14:paraId="006F1DEB" w14:textId="77777777" w:rsidR="00934CB5" w:rsidRPr="003B5884" w:rsidRDefault="00934CB5" w:rsidP="003B588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879ACB" w14:paraId="6641DAA1" w14:textId="77777777" w:rsidTr="6B879ACB">
      <w:trPr>
        <w:trHeight w:val="300"/>
      </w:trPr>
      <w:tc>
        <w:tcPr>
          <w:tcW w:w="3005" w:type="dxa"/>
        </w:tcPr>
        <w:p w14:paraId="0DA27628" w14:textId="7B5E5F21" w:rsidR="6B879ACB" w:rsidRDefault="6B879ACB" w:rsidP="6B879ACB">
          <w:pPr>
            <w:pStyle w:val="En-tte"/>
            <w:ind w:left="-115"/>
            <w:jc w:val="left"/>
          </w:pPr>
        </w:p>
      </w:tc>
      <w:tc>
        <w:tcPr>
          <w:tcW w:w="3005" w:type="dxa"/>
        </w:tcPr>
        <w:p w14:paraId="7304375F" w14:textId="574A9D8A" w:rsidR="6B879ACB" w:rsidRDefault="6B879ACB" w:rsidP="6B879ACB">
          <w:pPr>
            <w:pStyle w:val="Pieddepage"/>
            <w:jc w:val="center"/>
          </w:pPr>
          <w:r w:rsidRPr="6B879ACB">
            <w:rPr>
              <w:noProof/>
              <w:sz w:val="32"/>
              <w:szCs w:val="32"/>
            </w:rPr>
            <w:fldChar w:fldCharType="begin"/>
          </w:r>
          <w:r w:rsidRPr="6B879ACB">
            <w:rPr>
              <w:sz w:val="32"/>
              <w:szCs w:val="32"/>
            </w:rPr>
            <w:instrText xml:space="preserve"> PAGE </w:instrText>
          </w:r>
          <w:r w:rsidRPr="6B879ACB">
            <w:rPr>
              <w:sz w:val="32"/>
              <w:szCs w:val="32"/>
            </w:rPr>
            <w:fldChar w:fldCharType="separate"/>
          </w:r>
          <w:r w:rsidRPr="6B879ACB">
            <w:rPr>
              <w:noProof/>
              <w:sz w:val="32"/>
              <w:szCs w:val="32"/>
            </w:rPr>
            <w:t>5</w:t>
          </w:r>
          <w:r w:rsidRPr="6B879ACB">
            <w:rPr>
              <w:noProof/>
              <w:sz w:val="32"/>
              <w:szCs w:val="32"/>
            </w:rPr>
            <w:fldChar w:fldCharType="end"/>
          </w:r>
          <w:r>
            <w:t xml:space="preserve"> / </w:t>
          </w:r>
          <w:r w:rsidRPr="6B879ACB">
            <w:rPr>
              <w:noProof/>
            </w:rPr>
            <w:fldChar w:fldCharType="begin"/>
          </w:r>
          <w:r>
            <w:instrText xml:space="preserve"> NUMPAGES </w:instrText>
          </w:r>
          <w:r w:rsidRPr="6B879ACB">
            <w:fldChar w:fldCharType="separate"/>
          </w:r>
          <w:r w:rsidRPr="6B879ACB">
            <w:rPr>
              <w:noProof/>
            </w:rPr>
            <w:t>5</w:t>
          </w:r>
          <w:r w:rsidRPr="6B879ACB">
            <w:rPr>
              <w:noProof/>
            </w:rPr>
            <w:fldChar w:fldCharType="end"/>
          </w:r>
        </w:p>
      </w:tc>
      <w:tc>
        <w:tcPr>
          <w:tcW w:w="3005" w:type="dxa"/>
        </w:tcPr>
        <w:p w14:paraId="4BA56A03" w14:textId="5B3F50CC" w:rsidR="6B879ACB" w:rsidRDefault="6B879ACB" w:rsidP="6B879ACB">
          <w:pPr>
            <w:pStyle w:val="En-tte"/>
            <w:ind w:right="-115"/>
            <w:jc w:val="right"/>
          </w:pPr>
        </w:p>
      </w:tc>
    </w:tr>
  </w:tbl>
  <w:p w14:paraId="08D089A1" w14:textId="3251E472" w:rsidR="6B879ACB" w:rsidRDefault="6B879ACB" w:rsidP="00D13EC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1224F" w14:textId="77777777" w:rsidR="00260A3B" w:rsidRDefault="00260A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41BD8" w14:textId="77777777" w:rsidR="000D62CA" w:rsidRDefault="000D62CA">
      <w:pPr>
        <w:pStyle w:val="TM6"/>
      </w:pPr>
      <w:r>
        <w:separator/>
      </w:r>
    </w:p>
  </w:footnote>
  <w:footnote w:type="continuationSeparator" w:id="0">
    <w:p w14:paraId="144A24D5" w14:textId="77777777" w:rsidR="000D62CA" w:rsidRDefault="000D62CA">
      <w:pPr>
        <w:pStyle w:val="TM6"/>
      </w:pPr>
      <w:r>
        <w:continuationSeparator/>
      </w:r>
    </w:p>
  </w:footnote>
  <w:footnote w:type="continuationNotice" w:id="1">
    <w:p w14:paraId="2372CCC6" w14:textId="77777777" w:rsidR="000D62CA" w:rsidRDefault="000D62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D8C2E" w14:textId="77777777" w:rsidR="00934CB5" w:rsidRDefault="00934CB5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879ACB" w14:paraId="2B782A51" w14:textId="77777777" w:rsidTr="6B879ACB">
      <w:trPr>
        <w:trHeight w:val="300"/>
      </w:trPr>
      <w:tc>
        <w:tcPr>
          <w:tcW w:w="3005" w:type="dxa"/>
        </w:tcPr>
        <w:p w14:paraId="709AF852" w14:textId="68F8FF66" w:rsidR="6B879ACB" w:rsidRDefault="6B879ACB" w:rsidP="6B879ACB">
          <w:pPr>
            <w:pStyle w:val="En-tte"/>
            <w:ind w:left="-115"/>
            <w:jc w:val="left"/>
          </w:pPr>
        </w:p>
      </w:tc>
      <w:tc>
        <w:tcPr>
          <w:tcW w:w="3005" w:type="dxa"/>
        </w:tcPr>
        <w:p w14:paraId="1177B05C" w14:textId="55C86026" w:rsidR="6B879ACB" w:rsidRDefault="6B879ACB" w:rsidP="6B879ACB">
          <w:pPr>
            <w:pStyle w:val="En-tte"/>
            <w:jc w:val="center"/>
          </w:pPr>
        </w:p>
      </w:tc>
      <w:tc>
        <w:tcPr>
          <w:tcW w:w="3005" w:type="dxa"/>
        </w:tcPr>
        <w:p w14:paraId="76751A57" w14:textId="7822320D" w:rsidR="6B879ACB" w:rsidRDefault="6B879ACB" w:rsidP="6B879ACB">
          <w:pPr>
            <w:pStyle w:val="En-tte"/>
            <w:ind w:right="-115"/>
            <w:jc w:val="right"/>
          </w:pPr>
        </w:p>
      </w:tc>
    </w:tr>
  </w:tbl>
  <w:p w14:paraId="1863798C" w14:textId="493E17E9" w:rsidR="6B879ACB" w:rsidRDefault="6B879ACB" w:rsidP="6B879ACB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1XMgWB9xyIdhj" int2:id="9v0jSFv9">
      <int2:state int2:value="Rejected" int2:type="AugLoop_Text_Critique"/>
    </int2:textHash>
    <int2:textHash int2:hashCode="E64LsdhEEHE971" int2:id="OizfW1W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373E"/>
    <w:multiLevelType w:val="multilevel"/>
    <w:tmpl w:val="0E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74F3B"/>
    <w:multiLevelType w:val="multilevel"/>
    <w:tmpl w:val="949E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B213C"/>
    <w:multiLevelType w:val="multilevel"/>
    <w:tmpl w:val="57CC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615AAD"/>
    <w:multiLevelType w:val="multilevel"/>
    <w:tmpl w:val="E234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3A3997"/>
    <w:multiLevelType w:val="multilevel"/>
    <w:tmpl w:val="0C14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40217"/>
    <w:multiLevelType w:val="multilevel"/>
    <w:tmpl w:val="CF4A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B07F1"/>
    <w:multiLevelType w:val="multilevel"/>
    <w:tmpl w:val="040C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0CBD51E0"/>
    <w:multiLevelType w:val="multilevel"/>
    <w:tmpl w:val="9968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E03132"/>
    <w:multiLevelType w:val="multilevel"/>
    <w:tmpl w:val="663C7FF6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3E204A7"/>
    <w:multiLevelType w:val="multilevel"/>
    <w:tmpl w:val="64B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F0E4D"/>
    <w:multiLevelType w:val="multilevel"/>
    <w:tmpl w:val="C6C6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24E61"/>
    <w:multiLevelType w:val="multilevel"/>
    <w:tmpl w:val="2EBE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18287B"/>
    <w:multiLevelType w:val="multilevel"/>
    <w:tmpl w:val="6AAC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F82461"/>
    <w:multiLevelType w:val="multilevel"/>
    <w:tmpl w:val="82F682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81D80"/>
    <w:multiLevelType w:val="hybridMultilevel"/>
    <w:tmpl w:val="BC325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3D5DE"/>
    <w:multiLevelType w:val="hybridMultilevel"/>
    <w:tmpl w:val="B1408B30"/>
    <w:lvl w:ilvl="0" w:tplc="1504AB6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884D1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F26E7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A4C305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D80A33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1D62AB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732B91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55AC24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98462E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5468045"/>
    <w:multiLevelType w:val="hybridMultilevel"/>
    <w:tmpl w:val="7D1646CC"/>
    <w:lvl w:ilvl="0" w:tplc="519EAEB6">
      <w:start w:val="1"/>
      <w:numFmt w:val="decimal"/>
      <w:lvlText w:val="%1."/>
      <w:lvlJc w:val="left"/>
      <w:pPr>
        <w:ind w:left="720" w:hanging="360"/>
      </w:pPr>
    </w:lvl>
    <w:lvl w:ilvl="1" w:tplc="18049E3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DF44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5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A26C2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28AA830E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457AAD4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5DAE729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E6EC91D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25C23D3D"/>
    <w:multiLevelType w:val="multilevel"/>
    <w:tmpl w:val="FBF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4D584C"/>
    <w:multiLevelType w:val="multilevel"/>
    <w:tmpl w:val="4094FF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BB4DE9"/>
    <w:multiLevelType w:val="multilevel"/>
    <w:tmpl w:val="82F682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061308"/>
    <w:multiLevelType w:val="multilevel"/>
    <w:tmpl w:val="7C2A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B6094E"/>
    <w:multiLevelType w:val="multilevel"/>
    <w:tmpl w:val="65C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D6A6C6F"/>
    <w:multiLevelType w:val="multilevel"/>
    <w:tmpl w:val="82F682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E23CF7"/>
    <w:multiLevelType w:val="multilevel"/>
    <w:tmpl w:val="2AA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F57215"/>
    <w:multiLevelType w:val="multilevel"/>
    <w:tmpl w:val="C7B0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333899"/>
    <w:multiLevelType w:val="hybridMultilevel"/>
    <w:tmpl w:val="3622037C"/>
    <w:lvl w:ilvl="0" w:tplc="294E0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85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46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CE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2B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CA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E7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C8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6A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456DBC"/>
    <w:multiLevelType w:val="hybridMultilevel"/>
    <w:tmpl w:val="20E65D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8F0CCC"/>
    <w:multiLevelType w:val="hybridMultilevel"/>
    <w:tmpl w:val="C1601610"/>
    <w:lvl w:ilvl="0" w:tplc="B714F8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B864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FE44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B4807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084E6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4FE1D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1ADE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F41B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50AB9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6A04AEB"/>
    <w:multiLevelType w:val="multilevel"/>
    <w:tmpl w:val="D8E4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BF505C"/>
    <w:multiLevelType w:val="hybridMultilevel"/>
    <w:tmpl w:val="6266605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3C8F0306"/>
    <w:multiLevelType w:val="hybridMultilevel"/>
    <w:tmpl w:val="73FC0502"/>
    <w:lvl w:ilvl="0" w:tplc="7CFA0144">
      <w:start w:val="1"/>
      <w:numFmt w:val="decimal"/>
      <w:lvlText w:val="%1."/>
      <w:lvlJc w:val="left"/>
      <w:pPr>
        <w:ind w:left="720" w:hanging="360"/>
      </w:pPr>
    </w:lvl>
    <w:lvl w:ilvl="1" w:tplc="ED7674CC">
      <w:start w:val="1"/>
      <w:numFmt w:val="lowerLetter"/>
      <w:lvlText w:val="%2."/>
      <w:lvlJc w:val="left"/>
      <w:pPr>
        <w:ind w:left="1440" w:hanging="360"/>
      </w:pPr>
    </w:lvl>
    <w:lvl w:ilvl="2" w:tplc="20967456">
      <w:start w:val="1"/>
      <w:numFmt w:val="lowerRoman"/>
      <w:lvlText w:val="%3."/>
      <w:lvlJc w:val="right"/>
      <w:pPr>
        <w:ind w:left="2160" w:hanging="180"/>
      </w:pPr>
    </w:lvl>
    <w:lvl w:ilvl="3" w:tplc="88FE1684">
      <w:start w:val="1"/>
      <w:numFmt w:val="decimal"/>
      <w:lvlText w:val="%4."/>
      <w:lvlJc w:val="left"/>
      <w:pPr>
        <w:ind w:left="2880" w:hanging="360"/>
      </w:pPr>
    </w:lvl>
    <w:lvl w:ilvl="4" w:tplc="1F267250">
      <w:start w:val="1"/>
      <w:numFmt w:val="lowerLetter"/>
      <w:lvlText w:val="%5."/>
      <w:lvlJc w:val="left"/>
      <w:pPr>
        <w:ind w:left="3600" w:hanging="360"/>
      </w:pPr>
    </w:lvl>
    <w:lvl w:ilvl="5" w:tplc="CA140140">
      <w:start w:val="1"/>
      <w:numFmt w:val="lowerRoman"/>
      <w:lvlText w:val="%6."/>
      <w:lvlJc w:val="right"/>
      <w:pPr>
        <w:ind w:left="4320" w:hanging="180"/>
      </w:pPr>
    </w:lvl>
    <w:lvl w:ilvl="6" w:tplc="75D4AC18">
      <w:start w:val="1"/>
      <w:numFmt w:val="decimal"/>
      <w:lvlText w:val="%7."/>
      <w:lvlJc w:val="left"/>
      <w:pPr>
        <w:ind w:left="5040" w:hanging="360"/>
      </w:pPr>
    </w:lvl>
    <w:lvl w:ilvl="7" w:tplc="93247A80">
      <w:start w:val="1"/>
      <w:numFmt w:val="lowerLetter"/>
      <w:lvlText w:val="%8."/>
      <w:lvlJc w:val="left"/>
      <w:pPr>
        <w:ind w:left="5760" w:hanging="360"/>
      </w:pPr>
    </w:lvl>
    <w:lvl w:ilvl="8" w:tplc="15EC54A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C4F1CB"/>
    <w:multiLevelType w:val="hybridMultilevel"/>
    <w:tmpl w:val="D7BAAB2C"/>
    <w:lvl w:ilvl="0" w:tplc="3634EA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D12DC9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93E45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04E5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A4CF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3FA27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9743A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C667C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A9294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CEA2BED"/>
    <w:multiLevelType w:val="multilevel"/>
    <w:tmpl w:val="B7129D04"/>
    <w:lvl w:ilvl="0">
      <w:start w:val="1"/>
      <w:numFmt w:val="decimal"/>
      <w:pStyle w:val="Titre4Perso"/>
      <w:lvlText w:val="%1."/>
      <w:lvlJc w:val="left"/>
      <w:pPr>
        <w:tabs>
          <w:tab w:val="num" w:pos="774"/>
        </w:tabs>
        <w:ind w:left="4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8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278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3294"/>
        </w:tabs>
        <w:ind w:left="17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94"/>
        </w:tabs>
        <w:ind w:left="22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27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74"/>
        </w:tabs>
        <w:ind w:left="32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37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4374" w:hanging="1440"/>
      </w:pPr>
      <w:rPr>
        <w:rFonts w:hint="default"/>
      </w:rPr>
    </w:lvl>
  </w:abstractNum>
  <w:abstractNum w:abstractNumId="33" w15:restartNumberingAfterBreak="0">
    <w:nsid w:val="3D1B8076"/>
    <w:multiLevelType w:val="hybridMultilevel"/>
    <w:tmpl w:val="F3104782"/>
    <w:lvl w:ilvl="0" w:tplc="CEAE9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A3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5E2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01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68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C1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E3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C1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EA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2C0C88"/>
    <w:multiLevelType w:val="multilevel"/>
    <w:tmpl w:val="BAD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D3300FB"/>
    <w:multiLevelType w:val="multilevel"/>
    <w:tmpl w:val="82F682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7608CE"/>
    <w:multiLevelType w:val="multilevel"/>
    <w:tmpl w:val="E35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380075"/>
    <w:multiLevelType w:val="hybridMultilevel"/>
    <w:tmpl w:val="A01A89CA"/>
    <w:lvl w:ilvl="0" w:tplc="6E2E66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8214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4C0D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C22A3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5CCE0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E168E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18DB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98C43A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23E3FB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F264359"/>
    <w:multiLevelType w:val="multilevel"/>
    <w:tmpl w:val="BC3C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537002"/>
    <w:multiLevelType w:val="multilevel"/>
    <w:tmpl w:val="A916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6A9C80"/>
    <w:multiLevelType w:val="hybridMultilevel"/>
    <w:tmpl w:val="854299CC"/>
    <w:lvl w:ilvl="0" w:tplc="A4560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C203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1184AC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783D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147B6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82CC9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6231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F0001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218B6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247651F"/>
    <w:multiLevelType w:val="hybridMultilevel"/>
    <w:tmpl w:val="B7A27B58"/>
    <w:lvl w:ilvl="0" w:tplc="7B9A4712">
      <w:start w:val="1"/>
      <w:numFmt w:val="decimal"/>
      <w:lvlText w:val="%1."/>
      <w:lvlJc w:val="left"/>
      <w:pPr>
        <w:ind w:left="720" w:hanging="360"/>
      </w:pPr>
    </w:lvl>
    <w:lvl w:ilvl="1" w:tplc="01E637B2">
      <w:start w:val="1"/>
      <w:numFmt w:val="lowerLetter"/>
      <w:lvlText w:val="%2."/>
      <w:lvlJc w:val="left"/>
      <w:pPr>
        <w:ind w:left="1440" w:hanging="360"/>
      </w:pPr>
    </w:lvl>
    <w:lvl w:ilvl="2" w:tplc="38408282">
      <w:start w:val="1"/>
      <w:numFmt w:val="lowerRoman"/>
      <w:lvlText w:val="%3."/>
      <w:lvlJc w:val="right"/>
      <w:pPr>
        <w:ind w:left="2160" w:hanging="180"/>
      </w:pPr>
    </w:lvl>
    <w:lvl w:ilvl="3" w:tplc="21C02D3E">
      <w:start w:val="1"/>
      <w:numFmt w:val="decimal"/>
      <w:lvlText w:val="%4."/>
      <w:lvlJc w:val="left"/>
      <w:pPr>
        <w:ind w:left="2880" w:hanging="360"/>
      </w:pPr>
    </w:lvl>
    <w:lvl w:ilvl="4" w:tplc="06C07296">
      <w:start w:val="1"/>
      <w:numFmt w:val="lowerLetter"/>
      <w:lvlText w:val="%5."/>
      <w:lvlJc w:val="left"/>
      <w:pPr>
        <w:ind w:left="3600" w:hanging="360"/>
      </w:pPr>
    </w:lvl>
    <w:lvl w:ilvl="5" w:tplc="4ABEE872">
      <w:start w:val="1"/>
      <w:numFmt w:val="lowerRoman"/>
      <w:lvlText w:val="%6."/>
      <w:lvlJc w:val="right"/>
      <w:pPr>
        <w:ind w:left="4320" w:hanging="180"/>
      </w:pPr>
    </w:lvl>
    <w:lvl w:ilvl="6" w:tplc="E7149F96">
      <w:start w:val="1"/>
      <w:numFmt w:val="decimal"/>
      <w:lvlText w:val="%7."/>
      <w:lvlJc w:val="left"/>
      <w:pPr>
        <w:ind w:left="5040" w:hanging="360"/>
      </w:pPr>
    </w:lvl>
    <w:lvl w:ilvl="7" w:tplc="C0B8C40A">
      <w:start w:val="1"/>
      <w:numFmt w:val="lowerLetter"/>
      <w:lvlText w:val="%8."/>
      <w:lvlJc w:val="left"/>
      <w:pPr>
        <w:ind w:left="5760" w:hanging="360"/>
      </w:pPr>
    </w:lvl>
    <w:lvl w:ilvl="8" w:tplc="7092290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CB1E77"/>
    <w:multiLevelType w:val="multilevel"/>
    <w:tmpl w:val="D73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9517C8"/>
    <w:multiLevelType w:val="hybridMultilevel"/>
    <w:tmpl w:val="1F26401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47374D77"/>
    <w:multiLevelType w:val="hybridMultilevel"/>
    <w:tmpl w:val="0794F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C17961"/>
    <w:multiLevelType w:val="multilevel"/>
    <w:tmpl w:val="8712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A155BD2"/>
    <w:multiLevelType w:val="multilevel"/>
    <w:tmpl w:val="A068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0DB1F2"/>
    <w:multiLevelType w:val="hybridMultilevel"/>
    <w:tmpl w:val="63CE4E46"/>
    <w:lvl w:ilvl="0" w:tplc="6B760F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9083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C6836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8423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7C55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3168A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1876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B362E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54C6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E93CA9E"/>
    <w:multiLevelType w:val="hybridMultilevel"/>
    <w:tmpl w:val="5C78D512"/>
    <w:lvl w:ilvl="0" w:tplc="AE28D3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BB4E51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114D65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640453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4B257F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028473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D943A6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4EE390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1041E7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5000485F"/>
    <w:multiLevelType w:val="multilevel"/>
    <w:tmpl w:val="3D16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5E7306"/>
    <w:multiLevelType w:val="multilevel"/>
    <w:tmpl w:val="0D70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322046F"/>
    <w:multiLevelType w:val="multilevel"/>
    <w:tmpl w:val="6FE6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64E2542"/>
    <w:multiLevelType w:val="multilevel"/>
    <w:tmpl w:val="0BA4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D42F3D"/>
    <w:multiLevelType w:val="multilevel"/>
    <w:tmpl w:val="0C5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B14354"/>
    <w:multiLevelType w:val="multilevel"/>
    <w:tmpl w:val="3F2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ACE752"/>
    <w:multiLevelType w:val="hybridMultilevel"/>
    <w:tmpl w:val="E11A5778"/>
    <w:lvl w:ilvl="0" w:tplc="F09AEF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A84E8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8B676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144EC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BA5D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CF273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B603D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B9CA9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26EC6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3352615"/>
    <w:multiLevelType w:val="multilevel"/>
    <w:tmpl w:val="4012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4A6042D"/>
    <w:multiLevelType w:val="multilevel"/>
    <w:tmpl w:val="BBE8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DE5E1D"/>
    <w:multiLevelType w:val="hybridMultilevel"/>
    <w:tmpl w:val="8B34E4BA"/>
    <w:lvl w:ilvl="0" w:tplc="735E4F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9AA85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E7E97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96FB7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2B044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3C835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BB268F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80E5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C2A8F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6FC2443"/>
    <w:multiLevelType w:val="multilevel"/>
    <w:tmpl w:val="B8A6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545A32"/>
    <w:multiLevelType w:val="multilevel"/>
    <w:tmpl w:val="F958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17555A"/>
    <w:multiLevelType w:val="multilevel"/>
    <w:tmpl w:val="4916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1575E97"/>
    <w:multiLevelType w:val="hybridMultilevel"/>
    <w:tmpl w:val="2A58D2D0"/>
    <w:lvl w:ilvl="0" w:tplc="62F27440">
      <w:start w:val="2"/>
      <w:numFmt w:val="bullet"/>
      <w:pStyle w:val="NumberedLis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2C70E4"/>
    <w:multiLevelType w:val="multilevel"/>
    <w:tmpl w:val="77FC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0495797">
    <w:abstractNumId w:val="8"/>
  </w:num>
  <w:num w:numId="2" w16cid:durableId="112868776">
    <w:abstractNumId w:val="62"/>
  </w:num>
  <w:num w:numId="3" w16cid:durableId="1175726318">
    <w:abstractNumId w:val="32"/>
  </w:num>
  <w:num w:numId="4" w16cid:durableId="1717971793">
    <w:abstractNumId w:val="25"/>
  </w:num>
  <w:num w:numId="5" w16cid:durableId="2137409961">
    <w:abstractNumId w:val="30"/>
  </w:num>
  <w:num w:numId="6" w16cid:durableId="1783841368">
    <w:abstractNumId w:val="55"/>
  </w:num>
  <w:num w:numId="7" w16cid:durableId="649601647">
    <w:abstractNumId w:val="40"/>
  </w:num>
  <w:num w:numId="8" w16cid:durableId="1328364139">
    <w:abstractNumId w:val="47"/>
  </w:num>
  <w:num w:numId="9" w16cid:durableId="1569532315">
    <w:abstractNumId w:val="31"/>
  </w:num>
  <w:num w:numId="10" w16cid:durableId="201597276">
    <w:abstractNumId w:val="41"/>
  </w:num>
  <w:num w:numId="11" w16cid:durableId="1589197590">
    <w:abstractNumId w:val="37"/>
  </w:num>
  <w:num w:numId="12" w16cid:durableId="1360474610">
    <w:abstractNumId w:val="15"/>
  </w:num>
  <w:num w:numId="13" w16cid:durableId="1533686181">
    <w:abstractNumId w:val="27"/>
  </w:num>
  <w:num w:numId="14" w16cid:durableId="573009467">
    <w:abstractNumId w:val="58"/>
  </w:num>
  <w:num w:numId="15" w16cid:durableId="376438995">
    <w:abstractNumId w:val="48"/>
  </w:num>
  <w:num w:numId="16" w16cid:durableId="1089543023">
    <w:abstractNumId w:val="16"/>
  </w:num>
  <w:num w:numId="17" w16cid:durableId="227999817">
    <w:abstractNumId w:val="33"/>
  </w:num>
  <w:num w:numId="18" w16cid:durableId="2138717075">
    <w:abstractNumId w:val="26"/>
  </w:num>
  <w:num w:numId="19" w16cid:durableId="734205267">
    <w:abstractNumId w:val="29"/>
  </w:num>
  <w:num w:numId="20" w16cid:durableId="400905662">
    <w:abstractNumId w:val="43"/>
  </w:num>
  <w:num w:numId="21" w16cid:durableId="607153637">
    <w:abstractNumId w:val="36"/>
  </w:num>
  <w:num w:numId="22" w16cid:durableId="321155010">
    <w:abstractNumId w:val="18"/>
  </w:num>
  <w:num w:numId="23" w16cid:durableId="1629241378">
    <w:abstractNumId w:val="14"/>
  </w:num>
  <w:num w:numId="24" w16cid:durableId="299726742">
    <w:abstractNumId w:val="6"/>
  </w:num>
  <w:num w:numId="25" w16cid:durableId="1580020003">
    <w:abstractNumId w:val="13"/>
  </w:num>
  <w:num w:numId="26" w16cid:durableId="1398819062">
    <w:abstractNumId w:val="35"/>
  </w:num>
  <w:num w:numId="27" w16cid:durableId="1270159245">
    <w:abstractNumId w:val="19"/>
  </w:num>
  <w:num w:numId="28" w16cid:durableId="1046491643">
    <w:abstractNumId w:val="22"/>
  </w:num>
  <w:num w:numId="29" w16cid:durableId="319501993">
    <w:abstractNumId w:val="17"/>
  </w:num>
  <w:num w:numId="30" w16cid:durableId="1764913602">
    <w:abstractNumId w:val="38"/>
  </w:num>
  <w:num w:numId="31" w16cid:durableId="385031458">
    <w:abstractNumId w:val="54"/>
  </w:num>
  <w:num w:numId="32" w16cid:durableId="1771390737">
    <w:abstractNumId w:val="57"/>
  </w:num>
  <w:num w:numId="33" w16cid:durableId="1416122246">
    <w:abstractNumId w:val="12"/>
  </w:num>
  <w:num w:numId="34" w16cid:durableId="1909262072">
    <w:abstractNumId w:val="1"/>
  </w:num>
  <w:num w:numId="35" w16cid:durableId="1377970218">
    <w:abstractNumId w:val="5"/>
  </w:num>
  <w:num w:numId="36" w16cid:durableId="173689370">
    <w:abstractNumId w:val="9"/>
  </w:num>
  <w:num w:numId="37" w16cid:durableId="100535595">
    <w:abstractNumId w:val="10"/>
  </w:num>
  <w:num w:numId="38" w16cid:durableId="462692645">
    <w:abstractNumId w:val="60"/>
  </w:num>
  <w:num w:numId="39" w16cid:durableId="1706366544">
    <w:abstractNumId w:val="53"/>
  </w:num>
  <w:num w:numId="40" w16cid:durableId="406460045">
    <w:abstractNumId w:val="28"/>
  </w:num>
  <w:num w:numId="41" w16cid:durableId="462238300">
    <w:abstractNumId w:val="49"/>
  </w:num>
  <w:num w:numId="42" w16cid:durableId="214238846">
    <w:abstractNumId w:val="24"/>
  </w:num>
  <w:num w:numId="43" w16cid:durableId="494419780">
    <w:abstractNumId w:val="44"/>
  </w:num>
  <w:num w:numId="44" w16cid:durableId="1193227244">
    <w:abstractNumId w:val="8"/>
  </w:num>
  <w:num w:numId="45" w16cid:durableId="567034114">
    <w:abstractNumId w:val="8"/>
  </w:num>
  <w:num w:numId="46" w16cid:durableId="648437160">
    <w:abstractNumId w:val="8"/>
  </w:num>
  <w:num w:numId="47" w16cid:durableId="1476098993">
    <w:abstractNumId w:val="8"/>
  </w:num>
  <w:num w:numId="48" w16cid:durableId="1249650996">
    <w:abstractNumId w:val="8"/>
  </w:num>
  <w:num w:numId="49" w16cid:durableId="1614828559">
    <w:abstractNumId w:val="8"/>
  </w:num>
  <w:num w:numId="50" w16cid:durableId="1653756599">
    <w:abstractNumId w:val="52"/>
  </w:num>
  <w:num w:numId="51" w16cid:durableId="490484714">
    <w:abstractNumId w:val="8"/>
  </w:num>
  <w:num w:numId="52" w16cid:durableId="1056245278">
    <w:abstractNumId w:val="8"/>
  </w:num>
  <w:num w:numId="53" w16cid:durableId="1798530053">
    <w:abstractNumId w:val="42"/>
  </w:num>
  <w:num w:numId="54" w16cid:durableId="1951204197">
    <w:abstractNumId w:val="39"/>
  </w:num>
  <w:num w:numId="55" w16cid:durableId="1699889132">
    <w:abstractNumId w:val="8"/>
  </w:num>
  <w:num w:numId="56" w16cid:durableId="101610926">
    <w:abstractNumId w:val="46"/>
  </w:num>
  <w:num w:numId="57" w16cid:durableId="846405684">
    <w:abstractNumId w:val="59"/>
  </w:num>
  <w:num w:numId="58" w16cid:durableId="275598753">
    <w:abstractNumId w:val="8"/>
  </w:num>
  <w:num w:numId="59" w16cid:durableId="489757325">
    <w:abstractNumId w:val="8"/>
  </w:num>
  <w:num w:numId="60" w16cid:durableId="474949804">
    <w:abstractNumId w:val="23"/>
  </w:num>
  <w:num w:numId="61" w16cid:durableId="1414545514">
    <w:abstractNumId w:val="4"/>
  </w:num>
  <w:num w:numId="62" w16cid:durableId="284849019">
    <w:abstractNumId w:val="8"/>
  </w:num>
  <w:num w:numId="63" w16cid:durableId="611132288">
    <w:abstractNumId w:val="8"/>
  </w:num>
  <w:num w:numId="64" w16cid:durableId="1878155477">
    <w:abstractNumId w:val="8"/>
  </w:num>
  <w:num w:numId="65" w16cid:durableId="1050492512">
    <w:abstractNumId w:val="50"/>
  </w:num>
  <w:num w:numId="66" w16cid:durableId="1557005926">
    <w:abstractNumId w:val="56"/>
  </w:num>
  <w:num w:numId="67" w16cid:durableId="1792935202">
    <w:abstractNumId w:val="0"/>
  </w:num>
  <w:num w:numId="68" w16cid:durableId="1541160607">
    <w:abstractNumId w:val="7"/>
  </w:num>
  <w:num w:numId="69" w16cid:durableId="327824948">
    <w:abstractNumId w:val="21"/>
  </w:num>
  <w:num w:numId="70" w16cid:durableId="1532381774">
    <w:abstractNumId w:val="45"/>
  </w:num>
  <w:num w:numId="71" w16cid:durableId="1994678500">
    <w:abstractNumId w:val="61"/>
  </w:num>
  <w:num w:numId="72" w16cid:durableId="480390038">
    <w:abstractNumId w:val="3"/>
  </w:num>
  <w:num w:numId="73" w16cid:durableId="1139688154">
    <w:abstractNumId w:val="34"/>
  </w:num>
  <w:num w:numId="74" w16cid:durableId="1504513566">
    <w:abstractNumId w:val="20"/>
  </w:num>
  <w:num w:numId="75" w16cid:durableId="1093625355">
    <w:abstractNumId w:val="63"/>
  </w:num>
  <w:num w:numId="76" w16cid:durableId="632174864">
    <w:abstractNumId w:val="2"/>
  </w:num>
  <w:num w:numId="77" w16cid:durableId="1355499952">
    <w:abstractNumId w:val="51"/>
  </w:num>
  <w:num w:numId="78" w16cid:durableId="1988705805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B4"/>
    <w:rsid w:val="00000D51"/>
    <w:rsid w:val="00002676"/>
    <w:rsid w:val="000028BB"/>
    <w:rsid w:val="000054E0"/>
    <w:rsid w:val="00011858"/>
    <w:rsid w:val="000122EC"/>
    <w:rsid w:val="00013BE4"/>
    <w:rsid w:val="0001498B"/>
    <w:rsid w:val="00015042"/>
    <w:rsid w:val="000241D0"/>
    <w:rsid w:val="0002451C"/>
    <w:rsid w:val="00025581"/>
    <w:rsid w:val="0003126E"/>
    <w:rsid w:val="00031481"/>
    <w:rsid w:val="00031A4E"/>
    <w:rsid w:val="00031B25"/>
    <w:rsid w:val="000329EB"/>
    <w:rsid w:val="00033992"/>
    <w:rsid w:val="00033B36"/>
    <w:rsid w:val="00035B46"/>
    <w:rsid w:val="00036C8D"/>
    <w:rsid w:val="0004268B"/>
    <w:rsid w:val="00044E3F"/>
    <w:rsid w:val="000471D9"/>
    <w:rsid w:val="0004795E"/>
    <w:rsid w:val="00054203"/>
    <w:rsid w:val="00054DE6"/>
    <w:rsid w:val="00056B35"/>
    <w:rsid w:val="00060782"/>
    <w:rsid w:val="000640EF"/>
    <w:rsid w:val="00066640"/>
    <w:rsid w:val="00067011"/>
    <w:rsid w:val="000670DF"/>
    <w:rsid w:val="00070D78"/>
    <w:rsid w:val="00072E6E"/>
    <w:rsid w:val="0007400A"/>
    <w:rsid w:val="00075478"/>
    <w:rsid w:val="0007782B"/>
    <w:rsid w:val="00081F56"/>
    <w:rsid w:val="0008494B"/>
    <w:rsid w:val="00092180"/>
    <w:rsid w:val="000942D3"/>
    <w:rsid w:val="000A1F7E"/>
    <w:rsid w:val="000A2BFC"/>
    <w:rsid w:val="000A7C9D"/>
    <w:rsid w:val="000B06ED"/>
    <w:rsid w:val="000B19E9"/>
    <w:rsid w:val="000C0412"/>
    <w:rsid w:val="000C2DD2"/>
    <w:rsid w:val="000C3023"/>
    <w:rsid w:val="000C468F"/>
    <w:rsid w:val="000C4FA8"/>
    <w:rsid w:val="000C51C4"/>
    <w:rsid w:val="000C6EA3"/>
    <w:rsid w:val="000D070C"/>
    <w:rsid w:val="000D0828"/>
    <w:rsid w:val="000D0A58"/>
    <w:rsid w:val="000D0F0C"/>
    <w:rsid w:val="000D1C18"/>
    <w:rsid w:val="000D1DEB"/>
    <w:rsid w:val="000D62CA"/>
    <w:rsid w:val="000D6FCF"/>
    <w:rsid w:val="000E1A7E"/>
    <w:rsid w:val="000E2E9E"/>
    <w:rsid w:val="000E5E5C"/>
    <w:rsid w:val="000E7076"/>
    <w:rsid w:val="000F02B3"/>
    <w:rsid w:val="000F063E"/>
    <w:rsid w:val="000F0E37"/>
    <w:rsid w:val="000F2361"/>
    <w:rsid w:val="000F2F5B"/>
    <w:rsid w:val="000F68A6"/>
    <w:rsid w:val="001007B6"/>
    <w:rsid w:val="00103CEB"/>
    <w:rsid w:val="001040B0"/>
    <w:rsid w:val="00104582"/>
    <w:rsid w:val="00105170"/>
    <w:rsid w:val="00105D34"/>
    <w:rsid w:val="00106097"/>
    <w:rsid w:val="001068C7"/>
    <w:rsid w:val="00107A3F"/>
    <w:rsid w:val="00107F3A"/>
    <w:rsid w:val="001118A1"/>
    <w:rsid w:val="00115DA5"/>
    <w:rsid w:val="00122530"/>
    <w:rsid w:val="001235E1"/>
    <w:rsid w:val="001239CB"/>
    <w:rsid w:val="001276A1"/>
    <w:rsid w:val="00130423"/>
    <w:rsid w:val="00131264"/>
    <w:rsid w:val="0013141F"/>
    <w:rsid w:val="00133AE8"/>
    <w:rsid w:val="00134FE2"/>
    <w:rsid w:val="001351EE"/>
    <w:rsid w:val="0013638B"/>
    <w:rsid w:val="00136CC7"/>
    <w:rsid w:val="00136CDB"/>
    <w:rsid w:val="001412B0"/>
    <w:rsid w:val="0014360C"/>
    <w:rsid w:val="00145157"/>
    <w:rsid w:val="00147D83"/>
    <w:rsid w:val="00154A3D"/>
    <w:rsid w:val="001552BD"/>
    <w:rsid w:val="00156272"/>
    <w:rsid w:val="00160430"/>
    <w:rsid w:val="00160881"/>
    <w:rsid w:val="001629C3"/>
    <w:rsid w:val="00165C50"/>
    <w:rsid w:val="001674E8"/>
    <w:rsid w:val="001677E1"/>
    <w:rsid w:val="00170AE3"/>
    <w:rsid w:val="0017128E"/>
    <w:rsid w:val="0017270E"/>
    <w:rsid w:val="001734BD"/>
    <w:rsid w:val="001810C5"/>
    <w:rsid w:val="00183336"/>
    <w:rsid w:val="0018383D"/>
    <w:rsid w:val="001860E7"/>
    <w:rsid w:val="00187537"/>
    <w:rsid w:val="001A23C3"/>
    <w:rsid w:val="001A357B"/>
    <w:rsid w:val="001A3D68"/>
    <w:rsid w:val="001A43B1"/>
    <w:rsid w:val="001A73FD"/>
    <w:rsid w:val="001B29D2"/>
    <w:rsid w:val="001B5A9D"/>
    <w:rsid w:val="001B698D"/>
    <w:rsid w:val="001C1BC1"/>
    <w:rsid w:val="001C39BC"/>
    <w:rsid w:val="001C4110"/>
    <w:rsid w:val="001C4DA4"/>
    <w:rsid w:val="001D0468"/>
    <w:rsid w:val="001D34B2"/>
    <w:rsid w:val="001D588D"/>
    <w:rsid w:val="001D6488"/>
    <w:rsid w:val="001D71F5"/>
    <w:rsid w:val="001D7776"/>
    <w:rsid w:val="001E411A"/>
    <w:rsid w:val="001E4391"/>
    <w:rsid w:val="001E58C0"/>
    <w:rsid w:val="001E687C"/>
    <w:rsid w:val="001E694D"/>
    <w:rsid w:val="001F09CB"/>
    <w:rsid w:val="001F2EDD"/>
    <w:rsid w:val="001F57EB"/>
    <w:rsid w:val="001F596B"/>
    <w:rsid w:val="001F5E9B"/>
    <w:rsid w:val="001F63F5"/>
    <w:rsid w:val="001F690D"/>
    <w:rsid w:val="001F6D98"/>
    <w:rsid w:val="001F7F8C"/>
    <w:rsid w:val="00204AC4"/>
    <w:rsid w:val="00205020"/>
    <w:rsid w:val="00205E83"/>
    <w:rsid w:val="00205FA1"/>
    <w:rsid w:val="002110F8"/>
    <w:rsid w:val="0021344C"/>
    <w:rsid w:val="00213836"/>
    <w:rsid w:val="002139E9"/>
    <w:rsid w:val="00214994"/>
    <w:rsid w:val="00222B7C"/>
    <w:rsid w:val="00222C54"/>
    <w:rsid w:val="00225A7F"/>
    <w:rsid w:val="002264F3"/>
    <w:rsid w:val="0022688D"/>
    <w:rsid w:val="00227D12"/>
    <w:rsid w:val="002313DF"/>
    <w:rsid w:val="002324CD"/>
    <w:rsid w:val="002345F0"/>
    <w:rsid w:val="00237C9E"/>
    <w:rsid w:val="002413C3"/>
    <w:rsid w:val="00241708"/>
    <w:rsid w:val="002420D9"/>
    <w:rsid w:val="002432C4"/>
    <w:rsid w:val="00246754"/>
    <w:rsid w:val="00254BF9"/>
    <w:rsid w:val="00256B9F"/>
    <w:rsid w:val="002572B7"/>
    <w:rsid w:val="00260A3B"/>
    <w:rsid w:val="00264F3F"/>
    <w:rsid w:val="00266480"/>
    <w:rsid w:val="00270166"/>
    <w:rsid w:val="0027037F"/>
    <w:rsid w:val="0027039F"/>
    <w:rsid w:val="002716FF"/>
    <w:rsid w:val="00271FB4"/>
    <w:rsid w:val="00272A53"/>
    <w:rsid w:val="002732F0"/>
    <w:rsid w:val="002734FB"/>
    <w:rsid w:val="0027488D"/>
    <w:rsid w:val="002776ED"/>
    <w:rsid w:val="00277F88"/>
    <w:rsid w:val="00284B40"/>
    <w:rsid w:val="002873D2"/>
    <w:rsid w:val="00287D79"/>
    <w:rsid w:val="0029143B"/>
    <w:rsid w:val="002922AB"/>
    <w:rsid w:val="00292CCF"/>
    <w:rsid w:val="00294DAF"/>
    <w:rsid w:val="00295255"/>
    <w:rsid w:val="002970BA"/>
    <w:rsid w:val="002A075E"/>
    <w:rsid w:val="002A705E"/>
    <w:rsid w:val="002B19DC"/>
    <w:rsid w:val="002B52E6"/>
    <w:rsid w:val="002C1192"/>
    <w:rsid w:val="002C2A8B"/>
    <w:rsid w:val="002C336A"/>
    <w:rsid w:val="002C34A2"/>
    <w:rsid w:val="002C4F36"/>
    <w:rsid w:val="002C5850"/>
    <w:rsid w:val="002C5F34"/>
    <w:rsid w:val="002D147D"/>
    <w:rsid w:val="002D1C7D"/>
    <w:rsid w:val="002D603F"/>
    <w:rsid w:val="002D619F"/>
    <w:rsid w:val="002D70DF"/>
    <w:rsid w:val="002D7AFC"/>
    <w:rsid w:val="002E1C91"/>
    <w:rsid w:val="002E6092"/>
    <w:rsid w:val="002E7693"/>
    <w:rsid w:val="002E76C4"/>
    <w:rsid w:val="002F23C0"/>
    <w:rsid w:val="002F35C5"/>
    <w:rsid w:val="002F7AB7"/>
    <w:rsid w:val="003000B9"/>
    <w:rsid w:val="00301656"/>
    <w:rsid w:val="00301FC5"/>
    <w:rsid w:val="003020B6"/>
    <w:rsid w:val="00303DD4"/>
    <w:rsid w:val="0030442B"/>
    <w:rsid w:val="00316A53"/>
    <w:rsid w:val="00316D95"/>
    <w:rsid w:val="0032112D"/>
    <w:rsid w:val="00321E4E"/>
    <w:rsid w:val="0032330F"/>
    <w:rsid w:val="00326A4A"/>
    <w:rsid w:val="00330EA4"/>
    <w:rsid w:val="0033587F"/>
    <w:rsid w:val="00335D57"/>
    <w:rsid w:val="00336419"/>
    <w:rsid w:val="00340838"/>
    <w:rsid w:val="00346A8E"/>
    <w:rsid w:val="00346D88"/>
    <w:rsid w:val="003513EC"/>
    <w:rsid w:val="00351963"/>
    <w:rsid w:val="00353C2A"/>
    <w:rsid w:val="003545C2"/>
    <w:rsid w:val="00354A52"/>
    <w:rsid w:val="003555D0"/>
    <w:rsid w:val="003562E0"/>
    <w:rsid w:val="00357205"/>
    <w:rsid w:val="00357F9B"/>
    <w:rsid w:val="00362C8D"/>
    <w:rsid w:val="0036388C"/>
    <w:rsid w:val="00363923"/>
    <w:rsid w:val="0036618C"/>
    <w:rsid w:val="00370297"/>
    <w:rsid w:val="003709C6"/>
    <w:rsid w:val="00372087"/>
    <w:rsid w:val="00380E40"/>
    <w:rsid w:val="0038490B"/>
    <w:rsid w:val="00384D44"/>
    <w:rsid w:val="00384FD8"/>
    <w:rsid w:val="0038533F"/>
    <w:rsid w:val="003902DE"/>
    <w:rsid w:val="0039065D"/>
    <w:rsid w:val="003919B7"/>
    <w:rsid w:val="00392CD7"/>
    <w:rsid w:val="003935F4"/>
    <w:rsid w:val="0039510B"/>
    <w:rsid w:val="003952F2"/>
    <w:rsid w:val="003960B1"/>
    <w:rsid w:val="00397CE2"/>
    <w:rsid w:val="00397F5A"/>
    <w:rsid w:val="003A053C"/>
    <w:rsid w:val="003A2D14"/>
    <w:rsid w:val="003A2F44"/>
    <w:rsid w:val="003A4DA1"/>
    <w:rsid w:val="003A5269"/>
    <w:rsid w:val="003B4035"/>
    <w:rsid w:val="003B4BB8"/>
    <w:rsid w:val="003B4F38"/>
    <w:rsid w:val="003B5884"/>
    <w:rsid w:val="003B5F78"/>
    <w:rsid w:val="003C1336"/>
    <w:rsid w:val="003C2974"/>
    <w:rsid w:val="003C343D"/>
    <w:rsid w:val="003C40D8"/>
    <w:rsid w:val="003C5807"/>
    <w:rsid w:val="003D33CC"/>
    <w:rsid w:val="003D56C8"/>
    <w:rsid w:val="003D6244"/>
    <w:rsid w:val="003D635C"/>
    <w:rsid w:val="003D74B7"/>
    <w:rsid w:val="003E07B9"/>
    <w:rsid w:val="003E34AC"/>
    <w:rsid w:val="003E412A"/>
    <w:rsid w:val="003E44F1"/>
    <w:rsid w:val="003E4BB1"/>
    <w:rsid w:val="003E7825"/>
    <w:rsid w:val="003E7E95"/>
    <w:rsid w:val="003F0F6F"/>
    <w:rsid w:val="003F2CBD"/>
    <w:rsid w:val="003F4DEB"/>
    <w:rsid w:val="003F52D2"/>
    <w:rsid w:val="003F5A4B"/>
    <w:rsid w:val="004119E6"/>
    <w:rsid w:val="004134AA"/>
    <w:rsid w:val="004143BD"/>
    <w:rsid w:val="0041561B"/>
    <w:rsid w:val="0041652A"/>
    <w:rsid w:val="00416735"/>
    <w:rsid w:val="00420038"/>
    <w:rsid w:val="00423C5E"/>
    <w:rsid w:val="00424B4B"/>
    <w:rsid w:val="004308B9"/>
    <w:rsid w:val="00431F85"/>
    <w:rsid w:val="0043213F"/>
    <w:rsid w:val="00432259"/>
    <w:rsid w:val="00433C22"/>
    <w:rsid w:val="004361B0"/>
    <w:rsid w:val="004422B7"/>
    <w:rsid w:val="00443FB8"/>
    <w:rsid w:val="0045174B"/>
    <w:rsid w:val="004546AA"/>
    <w:rsid w:val="004571FF"/>
    <w:rsid w:val="00461E19"/>
    <w:rsid w:val="00462FA1"/>
    <w:rsid w:val="00467083"/>
    <w:rsid w:val="004673CE"/>
    <w:rsid w:val="004674FF"/>
    <w:rsid w:val="004719D7"/>
    <w:rsid w:val="0047269C"/>
    <w:rsid w:val="00473C71"/>
    <w:rsid w:val="004752D0"/>
    <w:rsid w:val="00476408"/>
    <w:rsid w:val="004803CE"/>
    <w:rsid w:val="00483124"/>
    <w:rsid w:val="0048355D"/>
    <w:rsid w:val="0049052C"/>
    <w:rsid w:val="004919D6"/>
    <w:rsid w:val="0049304B"/>
    <w:rsid w:val="00493E48"/>
    <w:rsid w:val="00494772"/>
    <w:rsid w:val="00495D05"/>
    <w:rsid w:val="00497519"/>
    <w:rsid w:val="004A0A9F"/>
    <w:rsid w:val="004A2D62"/>
    <w:rsid w:val="004A41E2"/>
    <w:rsid w:val="004A5A3A"/>
    <w:rsid w:val="004A727D"/>
    <w:rsid w:val="004B06B8"/>
    <w:rsid w:val="004B4A4B"/>
    <w:rsid w:val="004B6D57"/>
    <w:rsid w:val="004C240F"/>
    <w:rsid w:val="004C305E"/>
    <w:rsid w:val="004C4827"/>
    <w:rsid w:val="004C5425"/>
    <w:rsid w:val="004D076E"/>
    <w:rsid w:val="004D1222"/>
    <w:rsid w:val="004D2262"/>
    <w:rsid w:val="004D2426"/>
    <w:rsid w:val="004D2E92"/>
    <w:rsid w:val="004D414F"/>
    <w:rsid w:val="004D50B8"/>
    <w:rsid w:val="004E1920"/>
    <w:rsid w:val="004E2622"/>
    <w:rsid w:val="004E2C68"/>
    <w:rsid w:val="004E3E79"/>
    <w:rsid w:val="004E6457"/>
    <w:rsid w:val="004E6C64"/>
    <w:rsid w:val="004E6FD0"/>
    <w:rsid w:val="004E735C"/>
    <w:rsid w:val="004F072A"/>
    <w:rsid w:val="004F0E10"/>
    <w:rsid w:val="004F154A"/>
    <w:rsid w:val="004F241C"/>
    <w:rsid w:val="004F530E"/>
    <w:rsid w:val="004F57CC"/>
    <w:rsid w:val="004F5C6C"/>
    <w:rsid w:val="00502694"/>
    <w:rsid w:val="00502AB2"/>
    <w:rsid w:val="00504293"/>
    <w:rsid w:val="005044A8"/>
    <w:rsid w:val="0050633E"/>
    <w:rsid w:val="00507856"/>
    <w:rsid w:val="00511299"/>
    <w:rsid w:val="005135DA"/>
    <w:rsid w:val="00515910"/>
    <w:rsid w:val="00517338"/>
    <w:rsid w:val="00523A67"/>
    <w:rsid w:val="005310CF"/>
    <w:rsid w:val="00531C6B"/>
    <w:rsid w:val="00532B49"/>
    <w:rsid w:val="00536A55"/>
    <w:rsid w:val="005382A3"/>
    <w:rsid w:val="0054063D"/>
    <w:rsid w:val="005440C6"/>
    <w:rsid w:val="005509AC"/>
    <w:rsid w:val="0055215B"/>
    <w:rsid w:val="00555C84"/>
    <w:rsid w:val="00561722"/>
    <w:rsid w:val="00561E33"/>
    <w:rsid w:val="0056229D"/>
    <w:rsid w:val="005626AD"/>
    <w:rsid w:val="00563315"/>
    <w:rsid w:val="00563ADE"/>
    <w:rsid w:val="005649B5"/>
    <w:rsid w:val="0056574E"/>
    <w:rsid w:val="00566499"/>
    <w:rsid w:val="00571FE0"/>
    <w:rsid w:val="0057214C"/>
    <w:rsid w:val="00573E1F"/>
    <w:rsid w:val="00576EF5"/>
    <w:rsid w:val="00580D12"/>
    <w:rsid w:val="00582245"/>
    <w:rsid w:val="00582433"/>
    <w:rsid w:val="005826B2"/>
    <w:rsid w:val="00584395"/>
    <w:rsid w:val="00584FF9"/>
    <w:rsid w:val="00587852"/>
    <w:rsid w:val="00587909"/>
    <w:rsid w:val="005931B3"/>
    <w:rsid w:val="00594AAC"/>
    <w:rsid w:val="00594ADE"/>
    <w:rsid w:val="005959B4"/>
    <w:rsid w:val="00595A0B"/>
    <w:rsid w:val="00595DE5"/>
    <w:rsid w:val="00595E4A"/>
    <w:rsid w:val="005A55F3"/>
    <w:rsid w:val="005A6385"/>
    <w:rsid w:val="005B0177"/>
    <w:rsid w:val="005B1FE8"/>
    <w:rsid w:val="005B21C4"/>
    <w:rsid w:val="005B3AFE"/>
    <w:rsid w:val="005B3AFF"/>
    <w:rsid w:val="005B54BB"/>
    <w:rsid w:val="005B6951"/>
    <w:rsid w:val="005B6F81"/>
    <w:rsid w:val="005B7EF2"/>
    <w:rsid w:val="005C21A8"/>
    <w:rsid w:val="005C4741"/>
    <w:rsid w:val="005D1058"/>
    <w:rsid w:val="005D3DEC"/>
    <w:rsid w:val="005D480A"/>
    <w:rsid w:val="005D4826"/>
    <w:rsid w:val="005D6A1A"/>
    <w:rsid w:val="005E6D26"/>
    <w:rsid w:val="005F04D7"/>
    <w:rsid w:val="005F453F"/>
    <w:rsid w:val="005F52CD"/>
    <w:rsid w:val="005F67B2"/>
    <w:rsid w:val="006006F9"/>
    <w:rsid w:val="006010EE"/>
    <w:rsid w:val="00601A70"/>
    <w:rsid w:val="00604B78"/>
    <w:rsid w:val="00604CA5"/>
    <w:rsid w:val="006052EC"/>
    <w:rsid w:val="00610465"/>
    <w:rsid w:val="00613EB0"/>
    <w:rsid w:val="00614027"/>
    <w:rsid w:val="0061698D"/>
    <w:rsid w:val="00622458"/>
    <w:rsid w:val="00623398"/>
    <w:rsid w:val="0062387B"/>
    <w:rsid w:val="0062548A"/>
    <w:rsid w:val="00630B18"/>
    <w:rsid w:val="0063433C"/>
    <w:rsid w:val="00634617"/>
    <w:rsid w:val="00636D20"/>
    <w:rsid w:val="006377E0"/>
    <w:rsid w:val="00641A74"/>
    <w:rsid w:val="006432D5"/>
    <w:rsid w:val="006461D9"/>
    <w:rsid w:val="00647657"/>
    <w:rsid w:val="00651A36"/>
    <w:rsid w:val="00653D2A"/>
    <w:rsid w:val="00653F32"/>
    <w:rsid w:val="006543B4"/>
    <w:rsid w:val="0066103B"/>
    <w:rsid w:val="0066224F"/>
    <w:rsid w:val="00662CEB"/>
    <w:rsid w:val="00664479"/>
    <w:rsid w:val="00665F3F"/>
    <w:rsid w:val="00666419"/>
    <w:rsid w:val="00667F0E"/>
    <w:rsid w:val="006709FA"/>
    <w:rsid w:val="00673C2E"/>
    <w:rsid w:val="00673C8B"/>
    <w:rsid w:val="00674A01"/>
    <w:rsid w:val="00676CC0"/>
    <w:rsid w:val="006819D1"/>
    <w:rsid w:val="006837F8"/>
    <w:rsid w:val="0068468E"/>
    <w:rsid w:val="00684C17"/>
    <w:rsid w:val="00690034"/>
    <w:rsid w:val="006904BD"/>
    <w:rsid w:val="00691671"/>
    <w:rsid w:val="00694A8F"/>
    <w:rsid w:val="006950BA"/>
    <w:rsid w:val="00695229"/>
    <w:rsid w:val="00696749"/>
    <w:rsid w:val="00697B3D"/>
    <w:rsid w:val="00697CCF"/>
    <w:rsid w:val="006A090B"/>
    <w:rsid w:val="006A1F64"/>
    <w:rsid w:val="006A31A2"/>
    <w:rsid w:val="006A36ED"/>
    <w:rsid w:val="006A4513"/>
    <w:rsid w:val="006A5104"/>
    <w:rsid w:val="006A638A"/>
    <w:rsid w:val="006A6C92"/>
    <w:rsid w:val="006B1149"/>
    <w:rsid w:val="006B5895"/>
    <w:rsid w:val="006B7D71"/>
    <w:rsid w:val="006C2A0B"/>
    <w:rsid w:val="006C2F3F"/>
    <w:rsid w:val="006C511C"/>
    <w:rsid w:val="006C51AA"/>
    <w:rsid w:val="006C52B2"/>
    <w:rsid w:val="006C550C"/>
    <w:rsid w:val="006D027A"/>
    <w:rsid w:val="006D0BAC"/>
    <w:rsid w:val="006D0D8A"/>
    <w:rsid w:val="006D3267"/>
    <w:rsid w:val="006D74C4"/>
    <w:rsid w:val="006D7542"/>
    <w:rsid w:val="006E1697"/>
    <w:rsid w:val="006E1900"/>
    <w:rsid w:val="006E20DE"/>
    <w:rsid w:val="006E435B"/>
    <w:rsid w:val="006E5395"/>
    <w:rsid w:val="006E7D73"/>
    <w:rsid w:val="006F0731"/>
    <w:rsid w:val="006F0BA1"/>
    <w:rsid w:val="006F41B8"/>
    <w:rsid w:val="006F5C9D"/>
    <w:rsid w:val="006F797B"/>
    <w:rsid w:val="006F7EC5"/>
    <w:rsid w:val="0070030A"/>
    <w:rsid w:val="007017D5"/>
    <w:rsid w:val="00702770"/>
    <w:rsid w:val="00702A47"/>
    <w:rsid w:val="00702C53"/>
    <w:rsid w:val="00702C5D"/>
    <w:rsid w:val="00702E86"/>
    <w:rsid w:val="00704A58"/>
    <w:rsid w:val="007054CD"/>
    <w:rsid w:val="007069FE"/>
    <w:rsid w:val="00706D8E"/>
    <w:rsid w:val="0071277F"/>
    <w:rsid w:val="00714449"/>
    <w:rsid w:val="00717921"/>
    <w:rsid w:val="0072195A"/>
    <w:rsid w:val="00721B8C"/>
    <w:rsid w:val="00724075"/>
    <w:rsid w:val="0073093F"/>
    <w:rsid w:val="00732014"/>
    <w:rsid w:val="00733F20"/>
    <w:rsid w:val="007364AB"/>
    <w:rsid w:val="00741BD4"/>
    <w:rsid w:val="00742B00"/>
    <w:rsid w:val="0074327C"/>
    <w:rsid w:val="00745BEF"/>
    <w:rsid w:val="00746884"/>
    <w:rsid w:val="007476AD"/>
    <w:rsid w:val="00747BCA"/>
    <w:rsid w:val="00751987"/>
    <w:rsid w:val="00754280"/>
    <w:rsid w:val="0075643E"/>
    <w:rsid w:val="00756E47"/>
    <w:rsid w:val="00762002"/>
    <w:rsid w:val="00763B30"/>
    <w:rsid w:val="00763C64"/>
    <w:rsid w:val="007654EE"/>
    <w:rsid w:val="00770B2F"/>
    <w:rsid w:val="00770EB0"/>
    <w:rsid w:val="00771FD5"/>
    <w:rsid w:val="007762B6"/>
    <w:rsid w:val="0078172F"/>
    <w:rsid w:val="00782CF8"/>
    <w:rsid w:val="00784E63"/>
    <w:rsid w:val="0078521C"/>
    <w:rsid w:val="00786CF3"/>
    <w:rsid w:val="00786E68"/>
    <w:rsid w:val="00790D0E"/>
    <w:rsid w:val="00792602"/>
    <w:rsid w:val="00793203"/>
    <w:rsid w:val="007944BC"/>
    <w:rsid w:val="00795E7D"/>
    <w:rsid w:val="00797ABD"/>
    <w:rsid w:val="007A4A38"/>
    <w:rsid w:val="007A588E"/>
    <w:rsid w:val="007A6042"/>
    <w:rsid w:val="007B1791"/>
    <w:rsid w:val="007B50B6"/>
    <w:rsid w:val="007B586B"/>
    <w:rsid w:val="007B67F8"/>
    <w:rsid w:val="007B6B85"/>
    <w:rsid w:val="007B73FD"/>
    <w:rsid w:val="007C1AB4"/>
    <w:rsid w:val="007C2FFF"/>
    <w:rsid w:val="007C33F0"/>
    <w:rsid w:val="007C3C18"/>
    <w:rsid w:val="007C3FFB"/>
    <w:rsid w:val="007C458D"/>
    <w:rsid w:val="007C4692"/>
    <w:rsid w:val="007C5009"/>
    <w:rsid w:val="007C5972"/>
    <w:rsid w:val="007C5A48"/>
    <w:rsid w:val="007C5E0E"/>
    <w:rsid w:val="007C761D"/>
    <w:rsid w:val="007D1164"/>
    <w:rsid w:val="007D12BD"/>
    <w:rsid w:val="007D1A2D"/>
    <w:rsid w:val="007D5EAA"/>
    <w:rsid w:val="007E139F"/>
    <w:rsid w:val="007E27AB"/>
    <w:rsid w:val="007E52C4"/>
    <w:rsid w:val="007F0767"/>
    <w:rsid w:val="007F3A86"/>
    <w:rsid w:val="007F5929"/>
    <w:rsid w:val="007F677E"/>
    <w:rsid w:val="008028E9"/>
    <w:rsid w:val="00805002"/>
    <w:rsid w:val="008064C3"/>
    <w:rsid w:val="008074E1"/>
    <w:rsid w:val="00807B44"/>
    <w:rsid w:val="008115DB"/>
    <w:rsid w:val="008115F0"/>
    <w:rsid w:val="00812D05"/>
    <w:rsid w:val="00812E43"/>
    <w:rsid w:val="00813315"/>
    <w:rsid w:val="008143EF"/>
    <w:rsid w:val="00814813"/>
    <w:rsid w:val="008165E6"/>
    <w:rsid w:val="00816898"/>
    <w:rsid w:val="00817287"/>
    <w:rsid w:val="008174ED"/>
    <w:rsid w:val="0082090E"/>
    <w:rsid w:val="008213C7"/>
    <w:rsid w:val="00821C4D"/>
    <w:rsid w:val="00827971"/>
    <w:rsid w:val="00831AA4"/>
    <w:rsid w:val="00832292"/>
    <w:rsid w:val="008325E2"/>
    <w:rsid w:val="00832A64"/>
    <w:rsid w:val="00833CBC"/>
    <w:rsid w:val="008349CD"/>
    <w:rsid w:val="00835009"/>
    <w:rsid w:val="00835CB2"/>
    <w:rsid w:val="00837ABC"/>
    <w:rsid w:val="00843B28"/>
    <w:rsid w:val="00844733"/>
    <w:rsid w:val="00844DA3"/>
    <w:rsid w:val="00846C68"/>
    <w:rsid w:val="00847AEE"/>
    <w:rsid w:val="00847D6D"/>
    <w:rsid w:val="00847D73"/>
    <w:rsid w:val="00851FB0"/>
    <w:rsid w:val="008527F4"/>
    <w:rsid w:val="00854261"/>
    <w:rsid w:val="00855142"/>
    <w:rsid w:val="00857F03"/>
    <w:rsid w:val="008609A9"/>
    <w:rsid w:val="008611EE"/>
    <w:rsid w:val="00866CEF"/>
    <w:rsid w:val="00867D29"/>
    <w:rsid w:val="00871632"/>
    <w:rsid w:val="00871FC2"/>
    <w:rsid w:val="0087692A"/>
    <w:rsid w:val="008805CB"/>
    <w:rsid w:val="0088081C"/>
    <w:rsid w:val="00882ADD"/>
    <w:rsid w:val="0088316A"/>
    <w:rsid w:val="008833BC"/>
    <w:rsid w:val="00884CF9"/>
    <w:rsid w:val="008911FF"/>
    <w:rsid w:val="00892628"/>
    <w:rsid w:val="00893B40"/>
    <w:rsid w:val="00895B29"/>
    <w:rsid w:val="00896A72"/>
    <w:rsid w:val="00896FB5"/>
    <w:rsid w:val="00897E54"/>
    <w:rsid w:val="008A0FA0"/>
    <w:rsid w:val="008A2288"/>
    <w:rsid w:val="008A5766"/>
    <w:rsid w:val="008A5928"/>
    <w:rsid w:val="008A71D5"/>
    <w:rsid w:val="008A77D6"/>
    <w:rsid w:val="008B1157"/>
    <w:rsid w:val="008B199F"/>
    <w:rsid w:val="008B20EE"/>
    <w:rsid w:val="008B3659"/>
    <w:rsid w:val="008B701A"/>
    <w:rsid w:val="008C225E"/>
    <w:rsid w:val="008C2646"/>
    <w:rsid w:val="008C265E"/>
    <w:rsid w:val="008C46B4"/>
    <w:rsid w:val="008C5CE2"/>
    <w:rsid w:val="008C5FD1"/>
    <w:rsid w:val="008C768E"/>
    <w:rsid w:val="008D0300"/>
    <w:rsid w:val="008D06AF"/>
    <w:rsid w:val="008D15BD"/>
    <w:rsid w:val="008D22DB"/>
    <w:rsid w:val="008D2570"/>
    <w:rsid w:val="008D4B62"/>
    <w:rsid w:val="008D621A"/>
    <w:rsid w:val="008E0D34"/>
    <w:rsid w:val="008E1892"/>
    <w:rsid w:val="008E76C4"/>
    <w:rsid w:val="008F22BC"/>
    <w:rsid w:val="008F2D77"/>
    <w:rsid w:val="008F7269"/>
    <w:rsid w:val="00900AA1"/>
    <w:rsid w:val="0090164D"/>
    <w:rsid w:val="00904FAD"/>
    <w:rsid w:val="0090679D"/>
    <w:rsid w:val="00910B99"/>
    <w:rsid w:val="00911B77"/>
    <w:rsid w:val="009136D2"/>
    <w:rsid w:val="00913FED"/>
    <w:rsid w:val="0091464D"/>
    <w:rsid w:val="009151F6"/>
    <w:rsid w:val="0091533F"/>
    <w:rsid w:val="00915B16"/>
    <w:rsid w:val="00916BF7"/>
    <w:rsid w:val="00920D50"/>
    <w:rsid w:val="009218C4"/>
    <w:rsid w:val="0092220D"/>
    <w:rsid w:val="00922460"/>
    <w:rsid w:val="00923C5A"/>
    <w:rsid w:val="00924381"/>
    <w:rsid w:val="00925357"/>
    <w:rsid w:val="00926684"/>
    <w:rsid w:val="0092770E"/>
    <w:rsid w:val="00931061"/>
    <w:rsid w:val="00931FB9"/>
    <w:rsid w:val="00932594"/>
    <w:rsid w:val="00934666"/>
    <w:rsid w:val="00934CB5"/>
    <w:rsid w:val="009373FD"/>
    <w:rsid w:val="00940D9A"/>
    <w:rsid w:val="00941F4B"/>
    <w:rsid w:val="00942158"/>
    <w:rsid w:val="0094229F"/>
    <w:rsid w:val="009425B8"/>
    <w:rsid w:val="00943AD9"/>
    <w:rsid w:val="00944BAF"/>
    <w:rsid w:val="00945416"/>
    <w:rsid w:val="00946631"/>
    <w:rsid w:val="00951677"/>
    <w:rsid w:val="00952BE1"/>
    <w:rsid w:val="00954FA1"/>
    <w:rsid w:val="009564B3"/>
    <w:rsid w:val="00957AB2"/>
    <w:rsid w:val="00961F8D"/>
    <w:rsid w:val="009625DC"/>
    <w:rsid w:val="00963463"/>
    <w:rsid w:val="00964990"/>
    <w:rsid w:val="00965D1E"/>
    <w:rsid w:val="00972F44"/>
    <w:rsid w:val="00974154"/>
    <w:rsid w:val="009759B8"/>
    <w:rsid w:val="009808DD"/>
    <w:rsid w:val="00980B37"/>
    <w:rsid w:val="0098214E"/>
    <w:rsid w:val="0098243F"/>
    <w:rsid w:val="009834B0"/>
    <w:rsid w:val="00983D03"/>
    <w:rsid w:val="00987439"/>
    <w:rsid w:val="0099058A"/>
    <w:rsid w:val="00991AFF"/>
    <w:rsid w:val="00991C89"/>
    <w:rsid w:val="00992E4A"/>
    <w:rsid w:val="00992F89"/>
    <w:rsid w:val="009946E6"/>
    <w:rsid w:val="00996161"/>
    <w:rsid w:val="00997E13"/>
    <w:rsid w:val="009A028A"/>
    <w:rsid w:val="009A1D6A"/>
    <w:rsid w:val="009A2347"/>
    <w:rsid w:val="009A3014"/>
    <w:rsid w:val="009A7E8B"/>
    <w:rsid w:val="009B297C"/>
    <w:rsid w:val="009B3513"/>
    <w:rsid w:val="009B4168"/>
    <w:rsid w:val="009B49DA"/>
    <w:rsid w:val="009B4D92"/>
    <w:rsid w:val="009B71B9"/>
    <w:rsid w:val="009C05D6"/>
    <w:rsid w:val="009C0E02"/>
    <w:rsid w:val="009C127F"/>
    <w:rsid w:val="009C1AAC"/>
    <w:rsid w:val="009C2321"/>
    <w:rsid w:val="009C6F66"/>
    <w:rsid w:val="009D2EA4"/>
    <w:rsid w:val="009D3D6F"/>
    <w:rsid w:val="009D4EB9"/>
    <w:rsid w:val="009E0A26"/>
    <w:rsid w:val="009E2D58"/>
    <w:rsid w:val="009E3866"/>
    <w:rsid w:val="009E7EB2"/>
    <w:rsid w:val="009F08AE"/>
    <w:rsid w:val="009F11D5"/>
    <w:rsid w:val="009F136B"/>
    <w:rsid w:val="009F2CE0"/>
    <w:rsid w:val="009F4E6E"/>
    <w:rsid w:val="009F6815"/>
    <w:rsid w:val="00A006A1"/>
    <w:rsid w:val="00A03777"/>
    <w:rsid w:val="00A07938"/>
    <w:rsid w:val="00A11E74"/>
    <w:rsid w:val="00A13DC7"/>
    <w:rsid w:val="00A20EAA"/>
    <w:rsid w:val="00A211C9"/>
    <w:rsid w:val="00A219CB"/>
    <w:rsid w:val="00A231BE"/>
    <w:rsid w:val="00A235B1"/>
    <w:rsid w:val="00A258F6"/>
    <w:rsid w:val="00A265FE"/>
    <w:rsid w:val="00A27200"/>
    <w:rsid w:val="00A349FE"/>
    <w:rsid w:val="00A34C5B"/>
    <w:rsid w:val="00A34E45"/>
    <w:rsid w:val="00A359D1"/>
    <w:rsid w:val="00A35ECE"/>
    <w:rsid w:val="00A44317"/>
    <w:rsid w:val="00A447AC"/>
    <w:rsid w:val="00A47704"/>
    <w:rsid w:val="00A47FCF"/>
    <w:rsid w:val="00A50A36"/>
    <w:rsid w:val="00A50FB2"/>
    <w:rsid w:val="00A51A58"/>
    <w:rsid w:val="00A51DEE"/>
    <w:rsid w:val="00A51F71"/>
    <w:rsid w:val="00A5666D"/>
    <w:rsid w:val="00A57BB3"/>
    <w:rsid w:val="00A61920"/>
    <w:rsid w:val="00A6391B"/>
    <w:rsid w:val="00A650A0"/>
    <w:rsid w:val="00A657C7"/>
    <w:rsid w:val="00A74D8D"/>
    <w:rsid w:val="00A761F7"/>
    <w:rsid w:val="00A770B6"/>
    <w:rsid w:val="00A77C36"/>
    <w:rsid w:val="00A81167"/>
    <w:rsid w:val="00A828D7"/>
    <w:rsid w:val="00A8587B"/>
    <w:rsid w:val="00A86880"/>
    <w:rsid w:val="00A871BB"/>
    <w:rsid w:val="00A9123E"/>
    <w:rsid w:val="00A9248B"/>
    <w:rsid w:val="00A9256C"/>
    <w:rsid w:val="00A931BB"/>
    <w:rsid w:val="00A93C47"/>
    <w:rsid w:val="00A94213"/>
    <w:rsid w:val="00A953D4"/>
    <w:rsid w:val="00A96284"/>
    <w:rsid w:val="00A9658E"/>
    <w:rsid w:val="00AA1EBE"/>
    <w:rsid w:val="00AA4C44"/>
    <w:rsid w:val="00AA5BBE"/>
    <w:rsid w:val="00AA6F94"/>
    <w:rsid w:val="00AB075A"/>
    <w:rsid w:val="00AB1156"/>
    <w:rsid w:val="00AB1A7E"/>
    <w:rsid w:val="00AB206C"/>
    <w:rsid w:val="00AB2CE3"/>
    <w:rsid w:val="00AC0CE3"/>
    <w:rsid w:val="00AC1E5C"/>
    <w:rsid w:val="00AC3EB5"/>
    <w:rsid w:val="00AC3EBC"/>
    <w:rsid w:val="00AD1128"/>
    <w:rsid w:val="00AD43FC"/>
    <w:rsid w:val="00AD4745"/>
    <w:rsid w:val="00AD7D84"/>
    <w:rsid w:val="00AE077D"/>
    <w:rsid w:val="00AE2D3A"/>
    <w:rsid w:val="00AE46EF"/>
    <w:rsid w:val="00AE69CD"/>
    <w:rsid w:val="00AE6BE7"/>
    <w:rsid w:val="00AE6F2E"/>
    <w:rsid w:val="00AE7540"/>
    <w:rsid w:val="00AE7562"/>
    <w:rsid w:val="00AF0304"/>
    <w:rsid w:val="00AF53FA"/>
    <w:rsid w:val="00AF651A"/>
    <w:rsid w:val="00AF76F5"/>
    <w:rsid w:val="00B00066"/>
    <w:rsid w:val="00B00D81"/>
    <w:rsid w:val="00B01033"/>
    <w:rsid w:val="00B0244C"/>
    <w:rsid w:val="00B0448C"/>
    <w:rsid w:val="00B04ADF"/>
    <w:rsid w:val="00B05308"/>
    <w:rsid w:val="00B10269"/>
    <w:rsid w:val="00B11C23"/>
    <w:rsid w:val="00B13BC1"/>
    <w:rsid w:val="00B13EB7"/>
    <w:rsid w:val="00B142DE"/>
    <w:rsid w:val="00B17BF2"/>
    <w:rsid w:val="00B230E9"/>
    <w:rsid w:val="00B25D2F"/>
    <w:rsid w:val="00B2657C"/>
    <w:rsid w:val="00B270DC"/>
    <w:rsid w:val="00B33661"/>
    <w:rsid w:val="00B339E2"/>
    <w:rsid w:val="00B35BCB"/>
    <w:rsid w:val="00B400DE"/>
    <w:rsid w:val="00B428FE"/>
    <w:rsid w:val="00B42C1E"/>
    <w:rsid w:val="00B44CAC"/>
    <w:rsid w:val="00B455C9"/>
    <w:rsid w:val="00B46724"/>
    <w:rsid w:val="00B47263"/>
    <w:rsid w:val="00B51402"/>
    <w:rsid w:val="00B531CE"/>
    <w:rsid w:val="00B557A1"/>
    <w:rsid w:val="00B56C74"/>
    <w:rsid w:val="00B60599"/>
    <w:rsid w:val="00B60F1C"/>
    <w:rsid w:val="00B6104A"/>
    <w:rsid w:val="00B62604"/>
    <w:rsid w:val="00B63DF3"/>
    <w:rsid w:val="00B64885"/>
    <w:rsid w:val="00B66161"/>
    <w:rsid w:val="00B66229"/>
    <w:rsid w:val="00B70FE2"/>
    <w:rsid w:val="00B728A2"/>
    <w:rsid w:val="00B73B7D"/>
    <w:rsid w:val="00B73FB9"/>
    <w:rsid w:val="00B75B1C"/>
    <w:rsid w:val="00B762D8"/>
    <w:rsid w:val="00B775D4"/>
    <w:rsid w:val="00B80D19"/>
    <w:rsid w:val="00B85CD1"/>
    <w:rsid w:val="00B876AB"/>
    <w:rsid w:val="00B92A2F"/>
    <w:rsid w:val="00B943DF"/>
    <w:rsid w:val="00B94E5F"/>
    <w:rsid w:val="00B9573E"/>
    <w:rsid w:val="00BA1395"/>
    <w:rsid w:val="00BA4796"/>
    <w:rsid w:val="00BA542B"/>
    <w:rsid w:val="00BA5BE0"/>
    <w:rsid w:val="00BA7F33"/>
    <w:rsid w:val="00BB0582"/>
    <w:rsid w:val="00BB1A7B"/>
    <w:rsid w:val="00BB1DCE"/>
    <w:rsid w:val="00BB25B9"/>
    <w:rsid w:val="00BB295A"/>
    <w:rsid w:val="00BB5F35"/>
    <w:rsid w:val="00BC00F9"/>
    <w:rsid w:val="00BC0261"/>
    <w:rsid w:val="00BC06DA"/>
    <w:rsid w:val="00BC294C"/>
    <w:rsid w:val="00BC2CE3"/>
    <w:rsid w:val="00BC4D54"/>
    <w:rsid w:val="00BC6C3D"/>
    <w:rsid w:val="00BD1D4B"/>
    <w:rsid w:val="00BD2114"/>
    <w:rsid w:val="00BD6907"/>
    <w:rsid w:val="00BE0537"/>
    <w:rsid w:val="00BE15AF"/>
    <w:rsid w:val="00BE1751"/>
    <w:rsid w:val="00BE200E"/>
    <w:rsid w:val="00BE4E39"/>
    <w:rsid w:val="00BE5798"/>
    <w:rsid w:val="00BE6B7B"/>
    <w:rsid w:val="00BE700C"/>
    <w:rsid w:val="00BE72A6"/>
    <w:rsid w:val="00BE7615"/>
    <w:rsid w:val="00BE7D07"/>
    <w:rsid w:val="00BF0DBB"/>
    <w:rsid w:val="00BF300F"/>
    <w:rsid w:val="00BF4A2B"/>
    <w:rsid w:val="00C01710"/>
    <w:rsid w:val="00C01B99"/>
    <w:rsid w:val="00C025CE"/>
    <w:rsid w:val="00C02738"/>
    <w:rsid w:val="00C057FE"/>
    <w:rsid w:val="00C117CA"/>
    <w:rsid w:val="00C124C8"/>
    <w:rsid w:val="00C157E2"/>
    <w:rsid w:val="00C15F21"/>
    <w:rsid w:val="00C16EE6"/>
    <w:rsid w:val="00C17625"/>
    <w:rsid w:val="00C200C2"/>
    <w:rsid w:val="00C218B4"/>
    <w:rsid w:val="00C250DB"/>
    <w:rsid w:val="00C269A0"/>
    <w:rsid w:val="00C27051"/>
    <w:rsid w:val="00C31216"/>
    <w:rsid w:val="00C42032"/>
    <w:rsid w:val="00C425FE"/>
    <w:rsid w:val="00C518B1"/>
    <w:rsid w:val="00C51A2D"/>
    <w:rsid w:val="00C52B39"/>
    <w:rsid w:val="00C53225"/>
    <w:rsid w:val="00C5362C"/>
    <w:rsid w:val="00C62017"/>
    <w:rsid w:val="00C6247B"/>
    <w:rsid w:val="00C62614"/>
    <w:rsid w:val="00C634B1"/>
    <w:rsid w:val="00C63FC8"/>
    <w:rsid w:val="00C67327"/>
    <w:rsid w:val="00C706F8"/>
    <w:rsid w:val="00C715E7"/>
    <w:rsid w:val="00C73AB2"/>
    <w:rsid w:val="00C746E8"/>
    <w:rsid w:val="00C74899"/>
    <w:rsid w:val="00C7797B"/>
    <w:rsid w:val="00C81562"/>
    <w:rsid w:val="00C82117"/>
    <w:rsid w:val="00C82B0C"/>
    <w:rsid w:val="00C84FA2"/>
    <w:rsid w:val="00C865E0"/>
    <w:rsid w:val="00C90F21"/>
    <w:rsid w:val="00C9181D"/>
    <w:rsid w:val="00C9470E"/>
    <w:rsid w:val="00C95A1B"/>
    <w:rsid w:val="00C95FE9"/>
    <w:rsid w:val="00CA242D"/>
    <w:rsid w:val="00CA380E"/>
    <w:rsid w:val="00CA463E"/>
    <w:rsid w:val="00CA465F"/>
    <w:rsid w:val="00CA6D71"/>
    <w:rsid w:val="00CA70A4"/>
    <w:rsid w:val="00CB0A6B"/>
    <w:rsid w:val="00CB1D2D"/>
    <w:rsid w:val="00CB1DC6"/>
    <w:rsid w:val="00CB2AB4"/>
    <w:rsid w:val="00CB3695"/>
    <w:rsid w:val="00CB6646"/>
    <w:rsid w:val="00CB6B20"/>
    <w:rsid w:val="00CC0561"/>
    <w:rsid w:val="00CC0B53"/>
    <w:rsid w:val="00CC0C97"/>
    <w:rsid w:val="00CC374B"/>
    <w:rsid w:val="00CC7A71"/>
    <w:rsid w:val="00CD0012"/>
    <w:rsid w:val="00CD053F"/>
    <w:rsid w:val="00CD06A2"/>
    <w:rsid w:val="00CD09BC"/>
    <w:rsid w:val="00CD0E75"/>
    <w:rsid w:val="00CD3695"/>
    <w:rsid w:val="00CD5B9F"/>
    <w:rsid w:val="00CD5F8E"/>
    <w:rsid w:val="00CE0E35"/>
    <w:rsid w:val="00CE34F4"/>
    <w:rsid w:val="00CE3DBB"/>
    <w:rsid w:val="00CF06DC"/>
    <w:rsid w:val="00CF16DB"/>
    <w:rsid w:val="00CF25C9"/>
    <w:rsid w:val="00CF315B"/>
    <w:rsid w:val="00CF6D83"/>
    <w:rsid w:val="00CF737E"/>
    <w:rsid w:val="00CF7515"/>
    <w:rsid w:val="00CF7D49"/>
    <w:rsid w:val="00D000C2"/>
    <w:rsid w:val="00D00478"/>
    <w:rsid w:val="00D00B34"/>
    <w:rsid w:val="00D01FBE"/>
    <w:rsid w:val="00D02983"/>
    <w:rsid w:val="00D0560B"/>
    <w:rsid w:val="00D062D9"/>
    <w:rsid w:val="00D11D98"/>
    <w:rsid w:val="00D11DB6"/>
    <w:rsid w:val="00D13ECE"/>
    <w:rsid w:val="00D14E61"/>
    <w:rsid w:val="00D1560A"/>
    <w:rsid w:val="00D171EB"/>
    <w:rsid w:val="00D259B6"/>
    <w:rsid w:val="00D30C65"/>
    <w:rsid w:val="00D31999"/>
    <w:rsid w:val="00D3228A"/>
    <w:rsid w:val="00D33E68"/>
    <w:rsid w:val="00D36785"/>
    <w:rsid w:val="00D41272"/>
    <w:rsid w:val="00D424D1"/>
    <w:rsid w:val="00D42C2D"/>
    <w:rsid w:val="00D454D1"/>
    <w:rsid w:val="00D45AFD"/>
    <w:rsid w:val="00D51000"/>
    <w:rsid w:val="00D53CE9"/>
    <w:rsid w:val="00D554F4"/>
    <w:rsid w:val="00D567F6"/>
    <w:rsid w:val="00D57A6F"/>
    <w:rsid w:val="00D6141B"/>
    <w:rsid w:val="00D64047"/>
    <w:rsid w:val="00D652D8"/>
    <w:rsid w:val="00D719B1"/>
    <w:rsid w:val="00D72748"/>
    <w:rsid w:val="00D73A10"/>
    <w:rsid w:val="00D74642"/>
    <w:rsid w:val="00D7477F"/>
    <w:rsid w:val="00D77F49"/>
    <w:rsid w:val="00D81557"/>
    <w:rsid w:val="00D81F63"/>
    <w:rsid w:val="00D82C8C"/>
    <w:rsid w:val="00D82EAD"/>
    <w:rsid w:val="00D8351D"/>
    <w:rsid w:val="00D8481C"/>
    <w:rsid w:val="00D84B5E"/>
    <w:rsid w:val="00D86EAD"/>
    <w:rsid w:val="00D9041C"/>
    <w:rsid w:val="00D90CE4"/>
    <w:rsid w:val="00D91B74"/>
    <w:rsid w:val="00D9234B"/>
    <w:rsid w:val="00D97599"/>
    <w:rsid w:val="00DA003D"/>
    <w:rsid w:val="00DA03E6"/>
    <w:rsid w:val="00DA1C5A"/>
    <w:rsid w:val="00DA33FD"/>
    <w:rsid w:val="00DA4950"/>
    <w:rsid w:val="00DA7BFF"/>
    <w:rsid w:val="00DB0337"/>
    <w:rsid w:val="00DB1293"/>
    <w:rsid w:val="00DB1AAD"/>
    <w:rsid w:val="00DB24E6"/>
    <w:rsid w:val="00DB2774"/>
    <w:rsid w:val="00DB34CD"/>
    <w:rsid w:val="00DB3818"/>
    <w:rsid w:val="00DB5D90"/>
    <w:rsid w:val="00DC0AAE"/>
    <w:rsid w:val="00DC0DD1"/>
    <w:rsid w:val="00DC361E"/>
    <w:rsid w:val="00DC3718"/>
    <w:rsid w:val="00DC3A0A"/>
    <w:rsid w:val="00DD3FEA"/>
    <w:rsid w:val="00DD6DD2"/>
    <w:rsid w:val="00DD7559"/>
    <w:rsid w:val="00DD7B45"/>
    <w:rsid w:val="00DE78B0"/>
    <w:rsid w:val="00DF06E2"/>
    <w:rsid w:val="00DF39EA"/>
    <w:rsid w:val="00DF52E9"/>
    <w:rsid w:val="00DF6011"/>
    <w:rsid w:val="00E02C08"/>
    <w:rsid w:val="00E04B88"/>
    <w:rsid w:val="00E05821"/>
    <w:rsid w:val="00E1507D"/>
    <w:rsid w:val="00E16E0E"/>
    <w:rsid w:val="00E2255B"/>
    <w:rsid w:val="00E23123"/>
    <w:rsid w:val="00E235EA"/>
    <w:rsid w:val="00E23896"/>
    <w:rsid w:val="00E24DB6"/>
    <w:rsid w:val="00E25A72"/>
    <w:rsid w:val="00E26CB9"/>
    <w:rsid w:val="00E30DA3"/>
    <w:rsid w:val="00E31336"/>
    <w:rsid w:val="00E31E55"/>
    <w:rsid w:val="00E328EC"/>
    <w:rsid w:val="00E34002"/>
    <w:rsid w:val="00E36277"/>
    <w:rsid w:val="00E42B6E"/>
    <w:rsid w:val="00E467E4"/>
    <w:rsid w:val="00E51440"/>
    <w:rsid w:val="00E519CF"/>
    <w:rsid w:val="00E52F68"/>
    <w:rsid w:val="00E54210"/>
    <w:rsid w:val="00E5535B"/>
    <w:rsid w:val="00E578B7"/>
    <w:rsid w:val="00E57DE0"/>
    <w:rsid w:val="00E6254E"/>
    <w:rsid w:val="00E63259"/>
    <w:rsid w:val="00E64449"/>
    <w:rsid w:val="00E65E62"/>
    <w:rsid w:val="00E65ECA"/>
    <w:rsid w:val="00E6659C"/>
    <w:rsid w:val="00E70769"/>
    <w:rsid w:val="00E70F15"/>
    <w:rsid w:val="00E71883"/>
    <w:rsid w:val="00E756CD"/>
    <w:rsid w:val="00E8491B"/>
    <w:rsid w:val="00E85D43"/>
    <w:rsid w:val="00E87984"/>
    <w:rsid w:val="00E91852"/>
    <w:rsid w:val="00E938B7"/>
    <w:rsid w:val="00E93C63"/>
    <w:rsid w:val="00E9421B"/>
    <w:rsid w:val="00E96C5C"/>
    <w:rsid w:val="00EA0004"/>
    <w:rsid w:val="00EA12CD"/>
    <w:rsid w:val="00EA2771"/>
    <w:rsid w:val="00EA390D"/>
    <w:rsid w:val="00EA478A"/>
    <w:rsid w:val="00EA4D03"/>
    <w:rsid w:val="00EA6BC1"/>
    <w:rsid w:val="00EB2A85"/>
    <w:rsid w:val="00EB59D0"/>
    <w:rsid w:val="00EB5B9F"/>
    <w:rsid w:val="00EB63E3"/>
    <w:rsid w:val="00EB712B"/>
    <w:rsid w:val="00EC0989"/>
    <w:rsid w:val="00EC17F6"/>
    <w:rsid w:val="00EC3516"/>
    <w:rsid w:val="00EC35D1"/>
    <w:rsid w:val="00EC68E8"/>
    <w:rsid w:val="00ED27FA"/>
    <w:rsid w:val="00ED4D8F"/>
    <w:rsid w:val="00ED6363"/>
    <w:rsid w:val="00EE3818"/>
    <w:rsid w:val="00EE42BE"/>
    <w:rsid w:val="00EE4407"/>
    <w:rsid w:val="00EE5D9F"/>
    <w:rsid w:val="00EF09A5"/>
    <w:rsid w:val="00EF0D67"/>
    <w:rsid w:val="00EF3E8B"/>
    <w:rsid w:val="00EF5287"/>
    <w:rsid w:val="00F00B2B"/>
    <w:rsid w:val="00F03009"/>
    <w:rsid w:val="00F034CD"/>
    <w:rsid w:val="00F068FD"/>
    <w:rsid w:val="00F0699E"/>
    <w:rsid w:val="00F07089"/>
    <w:rsid w:val="00F11215"/>
    <w:rsid w:val="00F1226C"/>
    <w:rsid w:val="00F129E5"/>
    <w:rsid w:val="00F136EF"/>
    <w:rsid w:val="00F15EE5"/>
    <w:rsid w:val="00F17B15"/>
    <w:rsid w:val="00F17D71"/>
    <w:rsid w:val="00F24328"/>
    <w:rsid w:val="00F25252"/>
    <w:rsid w:val="00F25CA3"/>
    <w:rsid w:val="00F311E3"/>
    <w:rsid w:val="00F3311D"/>
    <w:rsid w:val="00F341BF"/>
    <w:rsid w:val="00F362E3"/>
    <w:rsid w:val="00F3656B"/>
    <w:rsid w:val="00F3691A"/>
    <w:rsid w:val="00F36FF0"/>
    <w:rsid w:val="00F41364"/>
    <w:rsid w:val="00F41D6A"/>
    <w:rsid w:val="00F4295D"/>
    <w:rsid w:val="00F43972"/>
    <w:rsid w:val="00F43B9D"/>
    <w:rsid w:val="00F4447F"/>
    <w:rsid w:val="00F477FE"/>
    <w:rsid w:val="00F52DA7"/>
    <w:rsid w:val="00F532A0"/>
    <w:rsid w:val="00F57CFF"/>
    <w:rsid w:val="00F61557"/>
    <w:rsid w:val="00F66058"/>
    <w:rsid w:val="00F66159"/>
    <w:rsid w:val="00F702BA"/>
    <w:rsid w:val="00F70A2E"/>
    <w:rsid w:val="00F74DA8"/>
    <w:rsid w:val="00F83E86"/>
    <w:rsid w:val="00F87AF7"/>
    <w:rsid w:val="00F90468"/>
    <w:rsid w:val="00F922A9"/>
    <w:rsid w:val="00F928F7"/>
    <w:rsid w:val="00F967A1"/>
    <w:rsid w:val="00FA342F"/>
    <w:rsid w:val="00FA4011"/>
    <w:rsid w:val="00FA410A"/>
    <w:rsid w:val="00FB0EB4"/>
    <w:rsid w:val="00FB1F17"/>
    <w:rsid w:val="00FB2CD8"/>
    <w:rsid w:val="00FB3B1C"/>
    <w:rsid w:val="00FB457C"/>
    <w:rsid w:val="00FC13CD"/>
    <w:rsid w:val="00FC239E"/>
    <w:rsid w:val="00FC350F"/>
    <w:rsid w:val="00FC5763"/>
    <w:rsid w:val="00FC7389"/>
    <w:rsid w:val="00FD09E3"/>
    <w:rsid w:val="00FD10A8"/>
    <w:rsid w:val="00FD2D5A"/>
    <w:rsid w:val="00FD5B24"/>
    <w:rsid w:val="00FE33D3"/>
    <w:rsid w:val="00FE38DA"/>
    <w:rsid w:val="00FE7E78"/>
    <w:rsid w:val="00FF1852"/>
    <w:rsid w:val="00FF1E30"/>
    <w:rsid w:val="00FF2517"/>
    <w:rsid w:val="00FF30AD"/>
    <w:rsid w:val="00FF3113"/>
    <w:rsid w:val="00FF56A6"/>
    <w:rsid w:val="00FF6224"/>
    <w:rsid w:val="00FF7ECE"/>
    <w:rsid w:val="020BC46D"/>
    <w:rsid w:val="026E48C8"/>
    <w:rsid w:val="02BAA83E"/>
    <w:rsid w:val="02DF77B5"/>
    <w:rsid w:val="02E1FC8A"/>
    <w:rsid w:val="031B279B"/>
    <w:rsid w:val="036F9D72"/>
    <w:rsid w:val="039F28A6"/>
    <w:rsid w:val="042B81E5"/>
    <w:rsid w:val="043A9B82"/>
    <w:rsid w:val="04BCFA0E"/>
    <w:rsid w:val="04C1B9A7"/>
    <w:rsid w:val="04CA84B7"/>
    <w:rsid w:val="051E1AE5"/>
    <w:rsid w:val="057ADE0C"/>
    <w:rsid w:val="057BDEDD"/>
    <w:rsid w:val="05831DD9"/>
    <w:rsid w:val="058948EB"/>
    <w:rsid w:val="0591DE50"/>
    <w:rsid w:val="0595B60F"/>
    <w:rsid w:val="05987520"/>
    <w:rsid w:val="05A6D0AC"/>
    <w:rsid w:val="06545998"/>
    <w:rsid w:val="065A1BD1"/>
    <w:rsid w:val="069E8CA8"/>
    <w:rsid w:val="07D7972F"/>
    <w:rsid w:val="07FB498A"/>
    <w:rsid w:val="0832A1E2"/>
    <w:rsid w:val="08453A7D"/>
    <w:rsid w:val="08552F84"/>
    <w:rsid w:val="08B21D19"/>
    <w:rsid w:val="08E3A9DE"/>
    <w:rsid w:val="0954A2EB"/>
    <w:rsid w:val="0A06BFFB"/>
    <w:rsid w:val="0A1A2496"/>
    <w:rsid w:val="0A23BD05"/>
    <w:rsid w:val="0A2C6004"/>
    <w:rsid w:val="0A79BFCE"/>
    <w:rsid w:val="0A9B9A86"/>
    <w:rsid w:val="0AC07CE5"/>
    <w:rsid w:val="0AC253AA"/>
    <w:rsid w:val="0AE0FF10"/>
    <w:rsid w:val="0B211C81"/>
    <w:rsid w:val="0B67151F"/>
    <w:rsid w:val="0B924D5B"/>
    <w:rsid w:val="0BC725C0"/>
    <w:rsid w:val="0C103BC3"/>
    <w:rsid w:val="0C4B7671"/>
    <w:rsid w:val="0CBC1003"/>
    <w:rsid w:val="0CC3BE4C"/>
    <w:rsid w:val="0CF8AAC8"/>
    <w:rsid w:val="0D21E123"/>
    <w:rsid w:val="0E184A9F"/>
    <w:rsid w:val="0E26DD16"/>
    <w:rsid w:val="0E9BEA8B"/>
    <w:rsid w:val="0EB36243"/>
    <w:rsid w:val="0EC07318"/>
    <w:rsid w:val="0ECB7CB0"/>
    <w:rsid w:val="0FA79FCC"/>
    <w:rsid w:val="0FB0A92B"/>
    <w:rsid w:val="100EBD87"/>
    <w:rsid w:val="101B0E59"/>
    <w:rsid w:val="106B46C7"/>
    <w:rsid w:val="1095399C"/>
    <w:rsid w:val="10C96248"/>
    <w:rsid w:val="1127A813"/>
    <w:rsid w:val="11992E26"/>
    <w:rsid w:val="11A388F0"/>
    <w:rsid w:val="11AC913E"/>
    <w:rsid w:val="11BA7F96"/>
    <w:rsid w:val="11D5EEAD"/>
    <w:rsid w:val="11DC0E70"/>
    <w:rsid w:val="11E44264"/>
    <w:rsid w:val="1299A2E7"/>
    <w:rsid w:val="12E2C557"/>
    <w:rsid w:val="12F3928C"/>
    <w:rsid w:val="13A20691"/>
    <w:rsid w:val="13BDA1E1"/>
    <w:rsid w:val="14292366"/>
    <w:rsid w:val="145F23DB"/>
    <w:rsid w:val="1470A96F"/>
    <w:rsid w:val="148516DD"/>
    <w:rsid w:val="14FAC1C8"/>
    <w:rsid w:val="154A30E0"/>
    <w:rsid w:val="1556CE27"/>
    <w:rsid w:val="15B71333"/>
    <w:rsid w:val="15B9CAE1"/>
    <w:rsid w:val="15F856E4"/>
    <w:rsid w:val="164C0645"/>
    <w:rsid w:val="1680B29A"/>
    <w:rsid w:val="168A3B42"/>
    <w:rsid w:val="16A9151E"/>
    <w:rsid w:val="175512F1"/>
    <w:rsid w:val="17DB58B4"/>
    <w:rsid w:val="181098E5"/>
    <w:rsid w:val="18246E42"/>
    <w:rsid w:val="1862D6B9"/>
    <w:rsid w:val="18E9C661"/>
    <w:rsid w:val="18EDF509"/>
    <w:rsid w:val="19255B1F"/>
    <w:rsid w:val="1A2E502E"/>
    <w:rsid w:val="1A465D97"/>
    <w:rsid w:val="1A60CD8D"/>
    <w:rsid w:val="1A965FC8"/>
    <w:rsid w:val="1AA01787"/>
    <w:rsid w:val="1AD26D6E"/>
    <w:rsid w:val="1B1FA413"/>
    <w:rsid w:val="1B4385A3"/>
    <w:rsid w:val="1B438638"/>
    <w:rsid w:val="1BE32ED0"/>
    <w:rsid w:val="1C0C705D"/>
    <w:rsid w:val="1C1BDB4E"/>
    <w:rsid w:val="1C3E77E7"/>
    <w:rsid w:val="1C4ED615"/>
    <w:rsid w:val="1C7AE965"/>
    <w:rsid w:val="1CBFEA95"/>
    <w:rsid w:val="1D175A9B"/>
    <w:rsid w:val="1D77AD66"/>
    <w:rsid w:val="1DE0CDA1"/>
    <w:rsid w:val="1E2441BE"/>
    <w:rsid w:val="1E948F7C"/>
    <w:rsid w:val="1E9A2288"/>
    <w:rsid w:val="1EBBF245"/>
    <w:rsid w:val="1EC825E9"/>
    <w:rsid w:val="1F134C98"/>
    <w:rsid w:val="1F46F000"/>
    <w:rsid w:val="1F7FAB6D"/>
    <w:rsid w:val="1F8492D6"/>
    <w:rsid w:val="1FA17DFA"/>
    <w:rsid w:val="1FE294DB"/>
    <w:rsid w:val="2032E1BD"/>
    <w:rsid w:val="204C2300"/>
    <w:rsid w:val="2093BC5B"/>
    <w:rsid w:val="21D5E5D9"/>
    <w:rsid w:val="222809C1"/>
    <w:rsid w:val="222D0643"/>
    <w:rsid w:val="2276016C"/>
    <w:rsid w:val="228F2679"/>
    <w:rsid w:val="2311C6BC"/>
    <w:rsid w:val="23210DD2"/>
    <w:rsid w:val="232E3398"/>
    <w:rsid w:val="23913A73"/>
    <w:rsid w:val="239367F0"/>
    <w:rsid w:val="23B11506"/>
    <w:rsid w:val="23C53DC8"/>
    <w:rsid w:val="24036119"/>
    <w:rsid w:val="246451C3"/>
    <w:rsid w:val="24884C00"/>
    <w:rsid w:val="24E68C1A"/>
    <w:rsid w:val="259E8027"/>
    <w:rsid w:val="25A2F279"/>
    <w:rsid w:val="25C60B86"/>
    <w:rsid w:val="25EBB445"/>
    <w:rsid w:val="2696BDDD"/>
    <w:rsid w:val="2723ABFD"/>
    <w:rsid w:val="2725E991"/>
    <w:rsid w:val="275B433F"/>
    <w:rsid w:val="2766286F"/>
    <w:rsid w:val="27BBC6C4"/>
    <w:rsid w:val="285CA7D1"/>
    <w:rsid w:val="289A6D8A"/>
    <w:rsid w:val="28B9B30C"/>
    <w:rsid w:val="28D4D2A4"/>
    <w:rsid w:val="2968EFA3"/>
    <w:rsid w:val="2975CB17"/>
    <w:rsid w:val="29791EA6"/>
    <w:rsid w:val="29E9E0E9"/>
    <w:rsid w:val="2A41DEEB"/>
    <w:rsid w:val="2AABFE3D"/>
    <w:rsid w:val="2AB4AA9D"/>
    <w:rsid w:val="2AC77480"/>
    <w:rsid w:val="2B74D5A9"/>
    <w:rsid w:val="2B7E7264"/>
    <w:rsid w:val="2B980C41"/>
    <w:rsid w:val="2C006683"/>
    <w:rsid w:val="2C0C78C6"/>
    <w:rsid w:val="2CCCFC6B"/>
    <w:rsid w:val="2CDC71E0"/>
    <w:rsid w:val="2D183C4F"/>
    <w:rsid w:val="2D3C640C"/>
    <w:rsid w:val="2D69270E"/>
    <w:rsid w:val="2DC38961"/>
    <w:rsid w:val="2DE1155A"/>
    <w:rsid w:val="2DE89CD1"/>
    <w:rsid w:val="2DF26BDA"/>
    <w:rsid w:val="2EAD6B1E"/>
    <w:rsid w:val="2EC30DC4"/>
    <w:rsid w:val="2F1866FE"/>
    <w:rsid w:val="2F5CEDFA"/>
    <w:rsid w:val="301E0E99"/>
    <w:rsid w:val="30292B5D"/>
    <w:rsid w:val="304312E9"/>
    <w:rsid w:val="3048D701"/>
    <w:rsid w:val="30C19A3C"/>
    <w:rsid w:val="314EC924"/>
    <w:rsid w:val="318ED9AD"/>
    <w:rsid w:val="31D4B16F"/>
    <w:rsid w:val="31FB726A"/>
    <w:rsid w:val="32215A24"/>
    <w:rsid w:val="3229CA62"/>
    <w:rsid w:val="323274D7"/>
    <w:rsid w:val="323EF782"/>
    <w:rsid w:val="3253D8F7"/>
    <w:rsid w:val="326AC4E0"/>
    <w:rsid w:val="3274AD22"/>
    <w:rsid w:val="329986BA"/>
    <w:rsid w:val="32A8067E"/>
    <w:rsid w:val="32FE73DF"/>
    <w:rsid w:val="33248A09"/>
    <w:rsid w:val="3336EC79"/>
    <w:rsid w:val="333E2237"/>
    <w:rsid w:val="336D3C50"/>
    <w:rsid w:val="337D11C8"/>
    <w:rsid w:val="3399152F"/>
    <w:rsid w:val="33C57807"/>
    <w:rsid w:val="342CAF82"/>
    <w:rsid w:val="3450249F"/>
    <w:rsid w:val="34539B3E"/>
    <w:rsid w:val="3464F8CF"/>
    <w:rsid w:val="346C8F04"/>
    <w:rsid w:val="347BFF77"/>
    <w:rsid w:val="34A882E7"/>
    <w:rsid w:val="34B28033"/>
    <w:rsid w:val="34E75E7B"/>
    <w:rsid w:val="34F76BCC"/>
    <w:rsid w:val="352D5437"/>
    <w:rsid w:val="3548A18F"/>
    <w:rsid w:val="355FDFA0"/>
    <w:rsid w:val="35750D24"/>
    <w:rsid w:val="358AB36D"/>
    <w:rsid w:val="35E2E656"/>
    <w:rsid w:val="35F146F8"/>
    <w:rsid w:val="36031414"/>
    <w:rsid w:val="36365B8C"/>
    <w:rsid w:val="36C751F5"/>
    <w:rsid w:val="3707533C"/>
    <w:rsid w:val="373AF52B"/>
    <w:rsid w:val="37961852"/>
    <w:rsid w:val="37CE3099"/>
    <w:rsid w:val="37E825A6"/>
    <w:rsid w:val="37F66C55"/>
    <w:rsid w:val="38126AFA"/>
    <w:rsid w:val="3888AC2F"/>
    <w:rsid w:val="38AC371D"/>
    <w:rsid w:val="38D86F97"/>
    <w:rsid w:val="38E10FC7"/>
    <w:rsid w:val="38E69ECF"/>
    <w:rsid w:val="38FD56AC"/>
    <w:rsid w:val="3937B80A"/>
    <w:rsid w:val="396B6DC8"/>
    <w:rsid w:val="39823D6E"/>
    <w:rsid w:val="39F7109B"/>
    <w:rsid w:val="3A1A12C3"/>
    <w:rsid w:val="3A22A7E3"/>
    <w:rsid w:val="3A34D7D6"/>
    <w:rsid w:val="3A44F624"/>
    <w:rsid w:val="3A6417BC"/>
    <w:rsid w:val="3A7CD124"/>
    <w:rsid w:val="3A838BD9"/>
    <w:rsid w:val="3AFB1DF1"/>
    <w:rsid w:val="3B12409A"/>
    <w:rsid w:val="3B32AA64"/>
    <w:rsid w:val="3B634ABB"/>
    <w:rsid w:val="3BAAF994"/>
    <w:rsid w:val="3BBFF8C6"/>
    <w:rsid w:val="3BD5898B"/>
    <w:rsid w:val="3BE62580"/>
    <w:rsid w:val="3BF77A66"/>
    <w:rsid w:val="3C491CC5"/>
    <w:rsid w:val="3C52EA7E"/>
    <w:rsid w:val="3C6C3F79"/>
    <w:rsid w:val="3C7F3B17"/>
    <w:rsid w:val="3CB93AD1"/>
    <w:rsid w:val="3CD7F2F3"/>
    <w:rsid w:val="3E155588"/>
    <w:rsid w:val="3E28D053"/>
    <w:rsid w:val="3E314C95"/>
    <w:rsid w:val="3E5519DC"/>
    <w:rsid w:val="3F20449F"/>
    <w:rsid w:val="3F6CEAC6"/>
    <w:rsid w:val="3FD808C2"/>
    <w:rsid w:val="3FF1B08C"/>
    <w:rsid w:val="40159DBB"/>
    <w:rsid w:val="40580C0C"/>
    <w:rsid w:val="40AD2B31"/>
    <w:rsid w:val="40BB935E"/>
    <w:rsid w:val="40FA6F5B"/>
    <w:rsid w:val="413A7666"/>
    <w:rsid w:val="415238E0"/>
    <w:rsid w:val="4164CF59"/>
    <w:rsid w:val="416C8D26"/>
    <w:rsid w:val="4185966C"/>
    <w:rsid w:val="41F89B01"/>
    <w:rsid w:val="41FBDAFC"/>
    <w:rsid w:val="4233483C"/>
    <w:rsid w:val="429251B6"/>
    <w:rsid w:val="42AC80C3"/>
    <w:rsid w:val="42BB989A"/>
    <w:rsid w:val="4307CEAD"/>
    <w:rsid w:val="430BD9CC"/>
    <w:rsid w:val="43694A44"/>
    <w:rsid w:val="437790FA"/>
    <w:rsid w:val="43B680D0"/>
    <w:rsid w:val="43E684F2"/>
    <w:rsid w:val="445B88D1"/>
    <w:rsid w:val="44F2DF21"/>
    <w:rsid w:val="4515E138"/>
    <w:rsid w:val="452B9BBB"/>
    <w:rsid w:val="452CDE5B"/>
    <w:rsid w:val="4568F5F4"/>
    <w:rsid w:val="457AEF9C"/>
    <w:rsid w:val="45E6A86E"/>
    <w:rsid w:val="465F3372"/>
    <w:rsid w:val="4667B3CD"/>
    <w:rsid w:val="46837110"/>
    <w:rsid w:val="4689E002"/>
    <w:rsid w:val="46A3BD78"/>
    <w:rsid w:val="46ACA738"/>
    <w:rsid w:val="472189FF"/>
    <w:rsid w:val="472D87FE"/>
    <w:rsid w:val="4752F6A5"/>
    <w:rsid w:val="4771354E"/>
    <w:rsid w:val="478FA116"/>
    <w:rsid w:val="4796DA90"/>
    <w:rsid w:val="47BEB260"/>
    <w:rsid w:val="480328C8"/>
    <w:rsid w:val="48133D3B"/>
    <w:rsid w:val="48774A09"/>
    <w:rsid w:val="487DA0C7"/>
    <w:rsid w:val="4881E3E8"/>
    <w:rsid w:val="4899FC71"/>
    <w:rsid w:val="489E3BF8"/>
    <w:rsid w:val="48ECAC00"/>
    <w:rsid w:val="493D2A2A"/>
    <w:rsid w:val="494A76B3"/>
    <w:rsid w:val="49ADBC50"/>
    <w:rsid w:val="49B235CA"/>
    <w:rsid w:val="4A01A431"/>
    <w:rsid w:val="4A10DBF3"/>
    <w:rsid w:val="4A579E74"/>
    <w:rsid w:val="4A626312"/>
    <w:rsid w:val="4A633C96"/>
    <w:rsid w:val="4A9E118E"/>
    <w:rsid w:val="4AB12213"/>
    <w:rsid w:val="4B0BC672"/>
    <w:rsid w:val="4B231370"/>
    <w:rsid w:val="4B91625B"/>
    <w:rsid w:val="4B967B2D"/>
    <w:rsid w:val="4BD9B6BC"/>
    <w:rsid w:val="4CA19123"/>
    <w:rsid w:val="4CAE6532"/>
    <w:rsid w:val="4CBC6D73"/>
    <w:rsid w:val="4CF0C8A4"/>
    <w:rsid w:val="4D053383"/>
    <w:rsid w:val="4D405CBE"/>
    <w:rsid w:val="4D4B3ABE"/>
    <w:rsid w:val="4D5AADDC"/>
    <w:rsid w:val="4D7480CE"/>
    <w:rsid w:val="4D78AA16"/>
    <w:rsid w:val="4DC9225D"/>
    <w:rsid w:val="4DCC5480"/>
    <w:rsid w:val="4DFACFC0"/>
    <w:rsid w:val="4E86610D"/>
    <w:rsid w:val="4E948999"/>
    <w:rsid w:val="4EC8BFF8"/>
    <w:rsid w:val="4ECD62D7"/>
    <w:rsid w:val="4ED4F98B"/>
    <w:rsid w:val="4F189740"/>
    <w:rsid w:val="4F1D07AC"/>
    <w:rsid w:val="4F38FD01"/>
    <w:rsid w:val="4F497634"/>
    <w:rsid w:val="4F6D0612"/>
    <w:rsid w:val="4F9C2FE5"/>
    <w:rsid w:val="4FA8F059"/>
    <w:rsid w:val="4FB2F1AD"/>
    <w:rsid w:val="4FC5F307"/>
    <w:rsid w:val="5032937C"/>
    <w:rsid w:val="503486E1"/>
    <w:rsid w:val="5054C64D"/>
    <w:rsid w:val="5072BEFE"/>
    <w:rsid w:val="5090C7F2"/>
    <w:rsid w:val="50B8C8D0"/>
    <w:rsid w:val="50E5C2A3"/>
    <w:rsid w:val="513174B9"/>
    <w:rsid w:val="5145D8A7"/>
    <w:rsid w:val="51C32359"/>
    <w:rsid w:val="526D1BC0"/>
    <w:rsid w:val="527E411B"/>
    <w:rsid w:val="529FB866"/>
    <w:rsid w:val="52E43A94"/>
    <w:rsid w:val="53DF3ED2"/>
    <w:rsid w:val="546A43B9"/>
    <w:rsid w:val="546EE08B"/>
    <w:rsid w:val="547B4EA4"/>
    <w:rsid w:val="547B6C40"/>
    <w:rsid w:val="5498660B"/>
    <w:rsid w:val="54A6207B"/>
    <w:rsid w:val="54EB6983"/>
    <w:rsid w:val="5505EB23"/>
    <w:rsid w:val="556D787F"/>
    <w:rsid w:val="55882CA9"/>
    <w:rsid w:val="55923155"/>
    <w:rsid w:val="559A2BDF"/>
    <w:rsid w:val="56131875"/>
    <w:rsid w:val="5667B38B"/>
    <w:rsid w:val="56C09ED2"/>
    <w:rsid w:val="5740C703"/>
    <w:rsid w:val="57B7A85F"/>
    <w:rsid w:val="57E5D5E6"/>
    <w:rsid w:val="57FC05D5"/>
    <w:rsid w:val="582CB907"/>
    <w:rsid w:val="584B45CE"/>
    <w:rsid w:val="5866B284"/>
    <w:rsid w:val="58809EA0"/>
    <w:rsid w:val="58979DEC"/>
    <w:rsid w:val="58A336F3"/>
    <w:rsid w:val="5934E4FA"/>
    <w:rsid w:val="59559B0A"/>
    <w:rsid w:val="596711B5"/>
    <w:rsid w:val="596BDBA7"/>
    <w:rsid w:val="598A3F7F"/>
    <w:rsid w:val="59A520EC"/>
    <w:rsid w:val="59A7D7A3"/>
    <w:rsid w:val="59E54C88"/>
    <w:rsid w:val="59F80290"/>
    <w:rsid w:val="5A5176CB"/>
    <w:rsid w:val="5A982E25"/>
    <w:rsid w:val="5ABDE462"/>
    <w:rsid w:val="5AFABFA1"/>
    <w:rsid w:val="5B0763EE"/>
    <w:rsid w:val="5B2D5B16"/>
    <w:rsid w:val="5B53B04E"/>
    <w:rsid w:val="5B9D028A"/>
    <w:rsid w:val="5BA8F4FE"/>
    <w:rsid w:val="5BAADE70"/>
    <w:rsid w:val="5BB6F02A"/>
    <w:rsid w:val="5BC539A9"/>
    <w:rsid w:val="5BC9A1B7"/>
    <w:rsid w:val="5C4984BF"/>
    <w:rsid w:val="5C5EB34F"/>
    <w:rsid w:val="5C814461"/>
    <w:rsid w:val="5C9C80BB"/>
    <w:rsid w:val="5CC6C68B"/>
    <w:rsid w:val="5D80033C"/>
    <w:rsid w:val="5D80F325"/>
    <w:rsid w:val="5DE3CF7B"/>
    <w:rsid w:val="5DE7BDAE"/>
    <w:rsid w:val="5E5A1BB0"/>
    <w:rsid w:val="5E7C789E"/>
    <w:rsid w:val="5E83D544"/>
    <w:rsid w:val="5EE12EAC"/>
    <w:rsid w:val="5F496427"/>
    <w:rsid w:val="5F4D7A23"/>
    <w:rsid w:val="5F587FA9"/>
    <w:rsid w:val="5F756110"/>
    <w:rsid w:val="5F9B043D"/>
    <w:rsid w:val="5FC40D57"/>
    <w:rsid w:val="5FD77688"/>
    <w:rsid w:val="60907D2F"/>
    <w:rsid w:val="6097F0B0"/>
    <w:rsid w:val="60D0E635"/>
    <w:rsid w:val="60EBE831"/>
    <w:rsid w:val="613F9A8E"/>
    <w:rsid w:val="61599744"/>
    <w:rsid w:val="6172BDC4"/>
    <w:rsid w:val="6177531C"/>
    <w:rsid w:val="61954987"/>
    <w:rsid w:val="61B5F4F2"/>
    <w:rsid w:val="61C591B6"/>
    <w:rsid w:val="61CF6FAB"/>
    <w:rsid w:val="61E84AE1"/>
    <w:rsid w:val="6208EF85"/>
    <w:rsid w:val="62185DFF"/>
    <w:rsid w:val="62421EC6"/>
    <w:rsid w:val="6262250A"/>
    <w:rsid w:val="62B3B90F"/>
    <w:rsid w:val="62BD058C"/>
    <w:rsid w:val="62D2F959"/>
    <w:rsid w:val="62D59AC5"/>
    <w:rsid w:val="6327B01A"/>
    <w:rsid w:val="635F39E6"/>
    <w:rsid w:val="636A347F"/>
    <w:rsid w:val="63810BD4"/>
    <w:rsid w:val="63A96A85"/>
    <w:rsid w:val="63B60DE9"/>
    <w:rsid w:val="6402CAE6"/>
    <w:rsid w:val="644C4FAF"/>
    <w:rsid w:val="6465A369"/>
    <w:rsid w:val="646DFB01"/>
    <w:rsid w:val="64A83A38"/>
    <w:rsid w:val="64E17C0B"/>
    <w:rsid w:val="64EA7AB0"/>
    <w:rsid w:val="64F6726F"/>
    <w:rsid w:val="6526379D"/>
    <w:rsid w:val="6529A6DB"/>
    <w:rsid w:val="653A3F41"/>
    <w:rsid w:val="65553FD0"/>
    <w:rsid w:val="65B56060"/>
    <w:rsid w:val="65D13DD3"/>
    <w:rsid w:val="65FB05F5"/>
    <w:rsid w:val="661D2874"/>
    <w:rsid w:val="67913639"/>
    <w:rsid w:val="6793F5CD"/>
    <w:rsid w:val="6794312F"/>
    <w:rsid w:val="67D6804E"/>
    <w:rsid w:val="67E52D8F"/>
    <w:rsid w:val="68206B4C"/>
    <w:rsid w:val="682F3531"/>
    <w:rsid w:val="68341526"/>
    <w:rsid w:val="684518C8"/>
    <w:rsid w:val="6857F7DB"/>
    <w:rsid w:val="68693465"/>
    <w:rsid w:val="69275802"/>
    <w:rsid w:val="699DE6D3"/>
    <w:rsid w:val="69DDEAE5"/>
    <w:rsid w:val="6A5A7832"/>
    <w:rsid w:val="6A7ACBCB"/>
    <w:rsid w:val="6AE22FA0"/>
    <w:rsid w:val="6AE53097"/>
    <w:rsid w:val="6B2DF192"/>
    <w:rsid w:val="6B4BE04F"/>
    <w:rsid w:val="6B575052"/>
    <w:rsid w:val="6B879ACB"/>
    <w:rsid w:val="6B9698E4"/>
    <w:rsid w:val="6BAAA944"/>
    <w:rsid w:val="6BAF7023"/>
    <w:rsid w:val="6BC101D7"/>
    <w:rsid w:val="6C4AC824"/>
    <w:rsid w:val="6C5EC362"/>
    <w:rsid w:val="6C78C99E"/>
    <w:rsid w:val="6C82F4DE"/>
    <w:rsid w:val="6C869AB0"/>
    <w:rsid w:val="6D016C90"/>
    <w:rsid w:val="6D13208E"/>
    <w:rsid w:val="6D5BA9D5"/>
    <w:rsid w:val="6D96FD6F"/>
    <w:rsid w:val="6DC42D7A"/>
    <w:rsid w:val="6DFB08BE"/>
    <w:rsid w:val="6E60AE9A"/>
    <w:rsid w:val="6F320A8D"/>
    <w:rsid w:val="6F7141C1"/>
    <w:rsid w:val="702A88AE"/>
    <w:rsid w:val="70840DBE"/>
    <w:rsid w:val="7104C655"/>
    <w:rsid w:val="710B7C69"/>
    <w:rsid w:val="710E9226"/>
    <w:rsid w:val="713C3FBD"/>
    <w:rsid w:val="715FF426"/>
    <w:rsid w:val="71B5B5AF"/>
    <w:rsid w:val="71D161E3"/>
    <w:rsid w:val="71DCB380"/>
    <w:rsid w:val="71F32D27"/>
    <w:rsid w:val="7214119C"/>
    <w:rsid w:val="726E2AB2"/>
    <w:rsid w:val="72BBE5B5"/>
    <w:rsid w:val="72DB043B"/>
    <w:rsid w:val="7345029E"/>
    <w:rsid w:val="73505E97"/>
    <w:rsid w:val="73AC7452"/>
    <w:rsid w:val="73AC7612"/>
    <w:rsid w:val="73B59B19"/>
    <w:rsid w:val="73E058CF"/>
    <w:rsid w:val="740BF78D"/>
    <w:rsid w:val="741A223B"/>
    <w:rsid w:val="7421C7B9"/>
    <w:rsid w:val="7472645C"/>
    <w:rsid w:val="74BA2133"/>
    <w:rsid w:val="74EA41B8"/>
    <w:rsid w:val="74F303D2"/>
    <w:rsid w:val="75DE6471"/>
    <w:rsid w:val="76510268"/>
    <w:rsid w:val="7673A534"/>
    <w:rsid w:val="772FEAB4"/>
    <w:rsid w:val="775A3CD0"/>
    <w:rsid w:val="778B662E"/>
    <w:rsid w:val="778EC59E"/>
    <w:rsid w:val="77BD8B49"/>
    <w:rsid w:val="77F46AD7"/>
    <w:rsid w:val="781584EA"/>
    <w:rsid w:val="782450AD"/>
    <w:rsid w:val="785A159C"/>
    <w:rsid w:val="787979A9"/>
    <w:rsid w:val="78BD56FA"/>
    <w:rsid w:val="793D73D2"/>
    <w:rsid w:val="794FEDE6"/>
    <w:rsid w:val="79E3F02E"/>
    <w:rsid w:val="7A9C5B81"/>
    <w:rsid w:val="7ADCC1A2"/>
    <w:rsid w:val="7B07CE8E"/>
    <w:rsid w:val="7B2909DB"/>
    <w:rsid w:val="7B5D1194"/>
    <w:rsid w:val="7B6EEBE8"/>
    <w:rsid w:val="7BD48C30"/>
    <w:rsid w:val="7C0C8798"/>
    <w:rsid w:val="7C459B61"/>
    <w:rsid w:val="7C858E93"/>
    <w:rsid w:val="7CF493B9"/>
    <w:rsid w:val="7D523988"/>
    <w:rsid w:val="7D56E369"/>
    <w:rsid w:val="7D6ABDA5"/>
    <w:rsid w:val="7D9E8C20"/>
    <w:rsid w:val="7DF8E891"/>
    <w:rsid w:val="7E36AB9A"/>
    <w:rsid w:val="7E3DF8FD"/>
    <w:rsid w:val="7E51FC57"/>
    <w:rsid w:val="7E704F01"/>
    <w:rsid w:val="7E7C3201"/>
    <w:rsid w:val="7EDAF13B"/>
    <w:rsid w:val="7F156562"/>
    <w:rsid w:val="7F18ECF8"/>
    <w:rsid w:val="7F570E8D"/>
    <w:rsid w:val="7F6E6C37"/>
    <w:rsid w:val="7F8847D2"/>
    <w:rsid w:val="7FFA8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2D2F68"/>
  <w15:chartTrackingRefBased/>
  <w15:docId w15:val="{7387C817-F320-4BE9-944E-A0444E63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CB2"/>
    <w:pPr>
      <w:jc w:val="both"/>
    </w:pPr>
    <w:rPr>
      <w:rFonts w:ascii="Tahoma" w:hAnsi="Tahoma"/>
      <w:szCs w:val="24"/>
    </w:rPr>
  </w:style>
  <w:style w:type="paragraph" w:styleId="Titre1">
    <w:name w:val="heading 1"/>
    <w:basedOn w:val="Normal"/>
    <w:next w:val="Normal"/>
    <w:link w:val="Titre1Car"/>
    <w:qFormat/>
    <w:rsid w:val="00DC361E"/>
    <w:pPr>
      <w:keepNext/>
      <w:numPr>
        <w:numId w:val="1"/>
      </w:numPr>
      <w:pBdr>
        <w:bottom w:val="single" w:sz="12" w:space="1" w:color="000080"/>
      </w:pBdr>
      <w:shd w:val="clear" w:color="auto" w:fill="8EAADB"/>
      <w:spacing w:before="240" w:after="240"/>
      <w:outlineLvl w:val="0"/>
    </w:pPr>
    <w:rPr>
      <w:rFonts w:ascii="Karla" w:hAnsi="Karla" w:cs="Arial"/>
      <w:b/>
      <w:bCs/>
      <w:caps/>
      <w:color w:val="000000"/>
      <w:kern w:val="32"/>
      <w:sz w:val="40"/>
      <w:szCs w:val="32"/>
    </w:rPr>
  </w:style>
  <w:style w:type="paragraph" w:styleId="Titre2">
    <w:name w:val="heading 2"/>
    <w:basedOn w:val="Normal"/>
    <w:next w:val="Normal"/>
    <w:link w:val="Titre2Car"/>
    <w:qFormat/>
    <w:rsid w:val="00AD7D84"/>
    <w:pPr>
      <w:keepNext/>
      <w:numPr>
        <w:ilvl w:val="1"/>
        <w:numId w:val="1"/>
      </w:numPr>
      <w:pBdr>
        <w:bottom w:val="single" w:sz="12" w:space="1" w:color="8EAADB"/>
      </w:pBdr>
      <w:spacing w:before="240" w:after="240"/>
      <w:outlineLvl w:val="1"/>
    </w:pPr>
    <w:rPr>
      <w:rFonts w:ascii="Karla" w:hAnsi="Karla" w:cs="Arial"/>
      <w:b/>
      <w:bCs/>
      <w:iCs/>
      <w:color w:val="8EAADB"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17128E"/>
    <w:pPr>
      <w:keepNext/>
      <w:numPr>
        <w:ilvl w:val="2"/>
        <w:numId w:val="1"/>
      </w:numPr>
      <w:pBdr>
        <w:bottom w:val="single" w:sz="4" w:space="1" w:color="006699"/>
      </w:pBdr>
      <w:spacing w:before="240" w:after="60"/>
      <w:outlineLvl w:val="2"/>
    </w:pPr>
    <w:rPr>
      <w:rFonts w:ascii="Karla" w:hAnsi="Karla" w:cs="Arial"/>
      <w:b/>
      <w:bCs/>
      <w:color w:val="8EAADB"/>
      <w:sz w:val="26"/>
      <w:szCs w:val="26"/>
    </w:rPr>
  </w:style>
  <w:style w:type="paragraph" w:styleId="Titre4">
    <w:name w:val="heading 4"/>
    <w:basedOn w:val="Normal"/>
    <w:next w:val="Normal"/>
    <w:autoRedefine/>
    <w:qFormat/>
    <w:rsid w:val="007F5929"/>
    <w:pPr>
      <w:keepNext/>
      <w:numPr>
        <w:ilvl w:val="3"/>
        <w:numId w:val="3"/>
      </w:numPr>
      <w:tabs>
        <w:tab w:val="clear" w:pos="3294"/>
        <w:tab w:val="num" w:pos="2520"/>
      </w:tabs>
      <w:spacing w:before="120" w:after="120"/>
      <w:jc w:val="left"/>
      <w:outlineLvl w:val="3"/>
    </w:pPr>
    <w:rPr>
      <w:rFonts w:ascii="Arial" w:hAnsi="Arial" w:cs="Arial"/>
      <w:b/>
      <w:i/>
      <w:color w:val="0000FF"/>
      <w:sz w:val="24"/>
      <w:szCs w:val="52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sz w:val="56"/>
      <w:szCs w:val="5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  <w:color w:val="000000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i/>
      <w:i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condens">
    <w:name w:val="Normal condensé"/>
    <w:basedOn w:val="Normal"/>
    <w:rPr>
      <w:szCs w:val="20"/>
    </w:rPr>
  </w:style>
  <w:style w:type="paragraph" w:styleId="TM1">
    <w:name w:val="toc 1"/>
    <w:basedOn w:val="Normal"/>
    <w:next w:val="Normal"/>
    <w:autoRedefine/>
    <w:uiPriority w:val="39"/>
    <w:rPr>
      <w:b/>
      <w:caps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Textedebulles">
    <w:name w:val="Balloon Text"/>
    <w:basedOn w:val="Normal"/>
    <w:semiHidden/>
    <w:rPr>
      <w:rFonts w:cs="Tahoma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customStyle="1" w:styleId="Titre4Perso">
    <w:name w:val="Titre 4 Perso"/>
    <w:basedOn w:val="Normal"/>
    <w:pPr>
      <w:numPr>
        <w:numId w:val="3"/>
      </w:numPr>
    </w:pPr>
  </w:style>
  <w:style w:type="paragraph" w:styleId="TM4">
    <w:name w:val="toc 4"/>
    <w:basedOn w:val="Normal"/>
    <w:next w:val="Normal"/>
    <w:autoRedefine/>
    <w:uiPriority w:val="39"/>
    <w:pPr>
      <w:ind w:left="600"/>
    </w:pPr>
    <w:rPr>
      <w:sz w:val="16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sz w:val="16"/>
    </w:r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 1"/>
    <w:basedOn w:val="Normal"/>
    <w:pPr>
      <w:tabs>
        <w:tab w:val="num" w:pos="360"/>
      </w:tabs>
      <w:spacing w:before="80"/>
      <w:ind w:left="369" w:hanging="369"/>
    </w:pPr>
    <w:rPr>
      <w:szCs w:val="20"/>
    </w:rPr>
  </w:style>
  <w:style w:type="paragraph" w:customStyle="1" w:styleId="Retrait1">
    <w:name w:val="Retrait 1"/>
    <w:basedOn w:val="Normal"/>
    <w:pPr>
      <w:spacing w:before="80"/>
      <w:ind w:left="369"/>
    </w:pPr>
    <w:rPr>
      <w:szCs w:val="20"/>
    </w:rPr>
  </w:style>
  <w:style w:type="paragraph" w:customStyle="1" w:styleId="NumberedList">
    <w:name w:val="Numbered List"/>
    <w:basedOn w:val="Normal"/>
    <w:pPr>
      <w:numPr>
        <w:numId w:val="2"/>
      </w:numPr>
      <w:tabs>
        <w:tab w:val="left" w:pos="357"/>
      </w:tabs>
      <w:spacing w:before="80"/>
      <w:ind w:left="1145" w:hanging="408"/>
    </w:pPr>
    <w:rPr>
      <w:szCs w:val="20"/>
    </w:rPr>
  </w:style>
  <w:style w:type="paragraph" w:styleId="Retraitcorpsdetexte3">
    <w:name w:val="Body Text Indent 3"/>
    <w:basedOn w:val="Normal"/>
    <w:pPr>
      <w:spacing w:before="100"/>
      <w:ind w:left="284"/>
    </w:pPr>
    <w:rPr>
      <w:szCs w:val="20"/>
    </w:rPr>
  </w:style>
  <w:style w:type="paragraph" w:customStyle="1" w:styleId="Retrait2">
    <w:name w:val="Retrait 2"/>
    <w:basedOn w:val="Retrait1"/>
    <w:pPr>
      <w:ind w:left="737"/>
    </w:pPr>
  </w:style>
  <w:style w:type="paragraph" w:styleId="Corpsdetexte">
    <w:name w:val="Body Text"/>
    <w:basedOn w:val="Normal"/>
    <w:pPr>
      <w:spacing w:before="100" w:after="120"/>
    </w:pPr>
    <w:rPr>
      <w:rFonts w:ascii="Arial" w:hAnsi="Arial"/>
      <w:szCs w:val="20"/>
    </w:rPr>
  </w:style>
  <w:style w:type="paragraph" w:styleId="Corpsdetexte2">
    <w:name w:val="Body Text 2"/>
    <w:basedOn w:val="Normal"/>
    <w:rPr>
      <w:i/>
      <w:iCs/>
    </w:rPr>
  </w:style>
  <w:style w:type="table" w:styleId="Grilledutableau">
    <w:name w:val="Table Grid"/>
    <w:basedOn w:val="TableauNormal"/>
    <w:rsid w:val="004322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010EE"/>
    <w:pPr>
      <w:ind w:left="708"/>
    </w:pPr>
  </w:style>
  <w:style w:type="character" w:customStyle="1" w:styleId="Titre2Car">
    <w:name w:val="Titre 2 Car"/>
    <w:link w:val="Titre2"/>
    <w:rsid w:val="00AD7D84"/>
    <w:rPr>
      <w:rFonts w:ascii="Karla" w:hAnsi="Karla" w:cs="Arial"/>
      <w:b/>
      <w:bCs/>
      <w:iCs/>
      <w:color w:val="8EAADB"/>
      <w:sz w:val="28"/>
      <w:szCs w:val="28"/>
    </w:rPr>
  </w:style>
  <w:style w:type="character" w:customStyle="1" w:styleId="PieddepageCar">
    <w:name w:val="Pied de page Car"/>
    <w:link w:val="Pieddepage"/>
    <w:rsid w:val="003B5884"/>
    <w:rPr>
      <w:rFonts w:ascii="Tahoma" w:hAnsi="Tahoma"/>
      <w:szCs w:val="24"/>
    </w:rPr>
  </w:style>
  <w:style w:type="character" w:styleId="Marquedecommentaire">
    <w:name w:val="annotation reference"/>
    <w:rsid w:val="00A231BE"/>
    <w:rPr>
      <w:sz w:val="16"/>
      <w:szCs w:val="16"/>
    </w:rPr>
  </w:style>
  <w:style w:type="paragraph" w:styleId="Commentaire">
    <w:name w:val="annotation text"/>
    <w:basedOn w:val="Normal"/>
    <w:link w:val="CommentaireCar"/>
    <w:rsid w:val="00A231BE"/>
    <w:rPr>
      <w:szCs w:val="20"/>
    </w:rPr>
  </w:style>
  <w:style w:type="character" w:customStyle="1" w:styleId="CommentaireCar">
    <w:name w:val="Commentaire Car"/>
    <w:link w:val="Commentaire"/>
    <w:rsid w:val="00A231BE"/>
    <w:rPr>
      <w:rFonts w:ascii="Tahoma" w:hAnsi="Tahoma"/>
    </w:rPr>
  </w:style>
  <w:style w:type="paragraph" w:styleId="Objetducommentaire">
    <w:name w:val="annotation subject"/>
    <w:basedOn w:val="Commentaire"/>
    <w:next w:val="Commentaire"/>
    <w:link w:val="ObjetducommentaireCar"/>
    <w:rsid w:val="00A231BE"/>
    <w:rPr>
      <w:b/>
      <w:bCs/>
    </w:rPr>
  </w:style>
  <w:style w:type="character" w:customStyle="1" w:styleId="ObjetducommentaireCar">
    <w:name w:val="Objet du commentaire Car"/>
    <w:link w:val="Objetducommentaire"/>
    <w:rsid w:val="00A231BE"/>
    <w:rPr>
      <w:rFonts w:ascii="Tahoma" w:hAnsi="Tahoma"/>
      <w:b/>
      <w:bCs/>
    </w:rPr>
  </w:style>
  <w:style w:type="paragraph" w:customStyle="1" w:styleId="Style1">
    <w:name w:val="Style1"/>
    <w:basedOn w:val="Titre1"/>
    <w:link w:val="Style1Car"/>
    <w:qFormat/>
    <w:rsid w:val="00BA4796"/>
    <w:rPr>
      <w:color w:val="auto"/>
    </w:rPr>
  </w:style>
  <w:style w:type="character" w:customStyle="1" w:styleId="Titre1Car">
    <w:name w:val="Titre 1 Car"/>
    <w:link w:val="Titre1"/>
    <w:rsid w:val="00DC361E"/>
    <w:rPr>
      <w:rFonts w:ascii="Karla" w:hAnsi="Karla" w:cs="Arial"/>
      <w:b/>
      <w:bCs/>
      <w:caps/>
      <w:color w:val="000000"/>
      <w:kern w:val="32"/>
      <w:sz w:val="40"/>
      <w:szCs w:val="32"/>
      <w:shd w:val="clear" w:color="auto" w:fill="8EAADB"/>
    </w:rPr>
  </w:style>
  <w:style w:type="character" w:customStyle="1" w:styleId="Style1Car">
    <w:name w:val="Style1 Car"/>
    <w:link w:val="Style1"/>
    <w:rsid w:val="00BA4796"/>
    <w:rPr>
      <w:rFonts w:ascii="Karla" w:hAnsi="Karla" w:cs="Arial"/>
      <w:b/>
      <w:bCs/>
      <w:caps/>
      <w:kern w:val="32"/>
      <w:sz w:val="40"/>
      <w:szCs w:val="32"/>
      <w:shd w:val="clear" w:color="auto" w:fill="8EAADB"/>
    </w:rPr>
  </w:style>
  <w:style w:type="character" w:customStyle="1" w:styleId="Titre3Car">
    <w:name w:val="Titre 3 Car"/>
    <w:basedOn w:val="Policepardfaut"/>
    <w:link w:val="Titre3"/>
    <w:rsid w:val="006819D1"/>
    <w:rPr>
      <w:rFonts w:ascii="Karla" w:hAnsi="Karla" w:cs="Arial"/>
      <w:b/>
      <w:bCs/>
      <w:color w:val="8EAADB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7144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5643E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lev">
    <w:name w:val="Strong"/>
    <w:basedOn w:val="Policepardfaut"/>
    <w:uiPriority w:val="22"/>
    <w:qFormat/>
    <w:rsid w:val="00756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72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719178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25156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185083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626614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837403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743403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39051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95284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64213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41952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11151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636673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318408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9046853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870830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840576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93766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144472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083265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770279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348581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16017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86875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704947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43762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423104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29298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886527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17993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259035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013695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573709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843255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739041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134619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820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8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70517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932379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743828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773268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78817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14616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321522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03966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081843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257989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024439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62777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346194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708642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932349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178961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45127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53058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426176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99263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255429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476494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763012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151351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896530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71845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926599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303074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66287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24917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181077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3930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053936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893909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94177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824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SNEAXIII/Cesi-Zen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github.com/SNEAXIII/Cesi-Z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NEAXIII/Cesi-Ze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097240\Bureau\Workflow%20DRH-DOT\EB\01%20-%20Expression%20des%20besoin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4e852e-8c3c-47ff-9c51-f1c0895e8f0b" xsi:nil="true"/>
    <lcf76f155ced4ddcb4097134ff3c332f xmlns="8463f9ab-13f8-4ca3-89cd-6b8244e67e3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F4B2DC22DB24C948954CC5D7A2FB1" ma:contentTypeVersion="11" ma:contentTypeDescription="Crée un document." ma:contentTypeScope="" ma:versionID="2ed2e235b2fac4078a3c221a5c1381c4">
  <xsd:schema xmlns:xsd="http://www.w3.org/2001/XMLSchema" xmlns:xs="http://www.w3.org/2001/XMLSchema" xmlns:p="http://schemas.microsoft.com/office/2006/metadata/properties" xmlns:ns2="8463f9ab-13f8-4ca3-89cd-6b8244e67e3b" xmlns:ns3="444e852e-8c3c-47ff-9c51-f1c0895e8f0b" targetNamespace="http://schemas.microsoft.com/office/2006/metadata/properties" ma:root="true" ma:fieldsID="fc88caf49c4ae398e44ac2bfa277287c" ns2:_="" ns3:_="">
    <xsd:import namespace="8463f9ab-13f8-4ca3-89cd-6b8244e67e3b"/>
    <xsd:import namespace="444e852e-8c3c-47ff-9c51-f1c0895e8f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3f9ab-13f8-4ca3-89cd-6b8244e67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5aa4044-e8a7-44a4-88eb-4a1381b407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e852e-8c3c-47ff-9c51-f1c0895e8f0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10e0da7-c5ce-4723-8a2b-3716299b00a6}" ma:internalName="TaxCatchAll" ma:showField="CatchAllData" ma:web="444e852e-8c3c-47ff-9c51-f1c0895e8f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52FD69-E2C4-46D6-A81B-3E233B83E0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8B616A-3C45-422D-895C-BDCB7BF612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B056C-29F8-42CA-955F-625CC379FE79}">
  <ds:schemaRefs>
    <ds:schemaRef ds:uri="http://schemas.microsoft.com/office/2006/metadata/properties"/>
    <ds:schemaRef ds:uri="http://schemas.microsoft.com/office/infopath/2007/PartnerControls"/>
    <ds:schemaRef ds:uri="444e852e-8c3c-47ff-9c51-f1c0895e8f0b"/>
    <ds:schemaRef ds:uri="8463f9ab-13f8-4ca3-89cd-6b8244e67e3b"/>
  </ds:schemaRefs>
</ds:datastoreItem>
</file>

<file path=customXml/itemProps4.xml><?xml version="1.0" encoding="utf-8"?>
<ds:datastoreItem xmlns:ds="http://schemas.openxmlformats.org/officeDocument/2006/customXml" ds:itemID="{277C37CE-3422-464E-818A-43CE590F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63f9ab-13f8-4ca3-89cd-6b8244e67e3b"/>
    <ds:schemaRef ds:uri="444e852e-8c3c-47ff-9c51-f1c0895e8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01 - Expression des besoins.dot</Template>
  <TotalTime>1687</TotalTime>
  <Pages>7</Pages>
  <Words>1543</Words>
  <Characters>8491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AXA-IM</Company>
  <LinksUpToDate>false</LinksUpToDate>
  <CharactersWithSpaces>10014</CharactersWithSpaces>
  <SharedDoc>false</SharedDoc>
  <HLinks>
    <vt:vector size="138" baseType="variant"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_Toc465985535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_Toc306919322</vt:lpwstr>
      </vt:variant>
      <vt:variant>
        <vt:i4>2490374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_Toc1761850193</vt:lpwstr>
      </vt:variant>
      <vt:variant>
        <vt:i4>2424838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_Toc1204618491</vt:lpwstr>
      </vt:variant>
      <vt:variant>
        <vt:i4>1245240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_Toc531856990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_Toc780289904</vt:lpwstr>
      </vt:variant>
      <vt:variant>
        <vt:i4>2883589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_Toc2077032728</vt:lpwstr>
      </vt:variant>
      <vt:variant>
        <vt:i4>2490374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_Toc1582761393</vt:lpwstr>
      </vt:variant>
      <vt:variant>
        <vt:i4>2621441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_Toc2003686430</vt:lpwstr>
      </vt:variant>
      <vt:variant>
        <vt:i4>2752520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_Toc1884306544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_Toc936980453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_Toc468797077</vt:lpwstr>
      </vt:variant>
      <vt:variant>
        <vt:i4>2883595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_Toc2039449472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_Toc290222093</vt:lpwstr>
      </vt:variant>
      <vt:variant>
        <vt:i4>1703985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_Toc74926893</vt:lpwstr>
      </vt:variant>
      <vt:variant>
        <vt:i4>2752518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_Toc1918628987</vt:lpwstr>
      </vt:variant>
      <vt:variant>
        <vt:i4>2424834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_Toc1276060343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_Toc664615526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_Toc409624197</vt:lpwstr>
      </vt:variant>
      <vt:variant>
        <vt:i4>3014669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_Toc1387795367</vt:lpwstr>
      </vt:variant>
      <vt:variant>
        <vt:i4>2359297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_Toc1029959629</vt:lpwstr>
      </vt:variant>
      <vt:variant>
        <vt:i4>2555907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_Toc1452676879</vt:lpwstr>
      </vt:variant>
      <vt:variant>
        <vt:i4>2162693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_Toc1045755523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m097240</dc:creator>
  <cp:keywords/>
  <cp:lastModifiedBy>BASSIGNOT ALEXIS</cp:lastModifiedBy>
  <cp:revision>23</cp:revision>
  <cp:lastPrinted>2025-02-18T15:20:00Z</cp:lastPrinted>
  <dcterms:created xsi:type="dcterms:W3CDTF">2025-01-10T15:00:00Z</dcterms:created>
  <dcterms:modified xsi:type="dcterms:W3CDTF">2025-07-01T14:28:00Z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154132371</vt:i4>
  </property>
  <property fmtid="{D5CDD505-2E9C-101B-9397-08002B2CF9AE}" pid="3" name="_NewReviewCycle">
    <vt:lpwstr/>
  </property>
  <property fmtid="{D5CDD505-2E9C-101B-9397-08002B2CF9AE}" pid="4" name="_EmailSubject">
    <vt:lpwstr>cahier des charges</vt:lpwstr>
  </property>
  <property fmtid="{D5CDD505-2E9C-101B-9397-08002B2CF9AE}" pid="5" name="_AuthorEmail">
    <vt:lpwstr>Philippe.DORNBUSCH@ca-paris.fr</vt:lpwstr>
  </property>
  <property fmtid="{D5CDD505-2E9C-101B-9397-08002B2CF9AE}" pid="6" name="_AuthorEmailDisplayName">
    <vt:lpwstr>DORNBUSCH Philippe</vt:lpwstr>
  </property>
  <property fmtid="{D5CDD505-2E9C-101B-9397-08002B2CF9AE}" pid="7" name="_ReviewingToolsShownOnce">
    <vt:lpwstr/>
  </property>
  <property fmtid="{D5CDD505-2E9C-101B-9397-08002B2CF9AE}" pid="8" name="ContentTypeId">
    <vt:lpwstr>0x0101000F0F4B2DC22DB24C948954CC5D7A2FB1</vt:lpwstr>
  </property>
  <property fmtid="{D5CDD505-2E9C-101B-9397-08002B2CF9AE}" pid="9" name="MediaServiceImageTags">
    <vt:lpwstr/>
  </property>
</Properties>
</file>